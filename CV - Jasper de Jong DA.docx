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198"/>
        <w:gridCol w:w="7268"/>
      </w:tblGrid>
      <w:tr w:rsidR="00E658F2" w:rsidRPr="003C1098" w14:paraId="2D981C45" w14:textId="77777777" w:rsidTr="008C00E7">
        <w:trPr>
          <w:trHeight w:val="2790"/>
        </w:trPr>
        <w:tc>
          <w:tcPr>
            <w:tcW w:w="3198" w:type="dxa"/>
          </w:tcPr>
          <w:p w14:paraId="1F38DF09" w14:textId="67473DD5" w:rsidR="00E658F2" w:rsidRPr="00963065" w:rsidRDefault="00E658F2" w:rsidP="009E5E96">
            <w:pPr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31C0380" wp14:editId="326E0D73">
                      <wp:simplePos x="0" y="0"/>
                      <wp:positionH relativeFrom="margin">
                        <wp:posOffset>331990</wp:posOffset>
                      </wp:positionH>
                      <wp:positionV relativeFrom="margin">
                        <wp:align>top</wp:align>
                      </wp:positionV>
                      <wp:extent cx="1609344" cy="1261872"/>
                      <wp:effectExtent l="0" t="228600" r="0" b="224155"/>
                      <wp:wrapTight wrapText="bothSides">
                        <wp:wrapPolygon edited="0">
                          <wp:start x="3069" y="-3913"/>
                          <wp:lineTo x="3069" y="-2935"/>
                          <wp:lineTo x="1534" y="1957"/>
                          <wp:lineTo x="1790" y="22828"/>
                          <wp:lineTo x="2813" y="24459"/>
                          <wp:lineTo x="3069" y="25111"/>
                          <wp:lineTo x="18156" y="25111"/>
                          <wp:lineTo x="18412" y="24459"/>
                          <wp:lineTo x="19435" y="22828"/>
                          <wp:lineTo x="19691" y="-3261"/>
                          <wp:lineTo x="18156" y="-3913"/>
                          <wp:lineTo x="3069" y="-3913"/>
                        </wp:wrapPolygon>
                      </wp:wrapTight>
                      <wp:docPr id="2" name="Rektangel: rundade hör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09344" cy="1261872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19050"/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C43528" id="Rektangel: rundade hörn 2" o:spid="_x0000_s1026" style="position:absolute;margin-left:26.15pt;margin-top:0;width:126.7pt;height:99.3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" strokecolor="#181b23 [1604]" strokeweight="1.5pt">
                      <v:fill r:id="rId12" o:title="" recolor="t" rotate="t" type="frame"/>
                      <v:stroke joinstyle="miter"/>
                      <v:path arrowok="t"/>
                      <o:lock v:ext="edit" aspectratio="t"/>
                      <w10:wrap type="tight" anchorx="margin" anchory="margin"/>
                    </v:roundrect>
                  </w:pict>
                </mc:Fallback>
              </mc:AlternateContent>
            </w:r>
          </w:p>
        </w:tc>
        <w:tc>
          <w:tcPr>
            <w:tcW w:w="7268" w:type="dxa"/>
          </w:tcPr>
          <w:p w14:paraId="63D1136A" w14:textId="78413117" w:rsidR="00E658F2" w:rsidRPr="00497E79" w:rsidRDefault="00E658F2" w:rsidP="004B31AB">
            <w:pPr>
              <w:pStyle w:val="Title"/>
              <w:spacing w:line="276" w:lineRule="auto"/>
              <w:rPr>
                <w:noProof/>
                <w:sz w:val="72"/>
                <w:szCs w:val="86"/>
                <w:lang w:val="nl-NL"/>
              </w:rPr>
            </w:pPr>
            <w:r w:rsidRPr="00497E79">
              <w:rPr>
                <w:noProof/>
                <w:sz w:val="72"/>
                <w:szCs w:val="86"/>
                <w:lang w:val="nl-NL" w:bidi="sv-SE"/>
              </w:rPr>
              <w:t>Jasper M.A</w:t>
            </w:r>
            <w:r w:rsidRPr="009047F6">
              <w:rPr>
                <w:noProof/>
                <w:sz w:val="72"/>
                <w:szCs w:val="86"/>
                <w:lang w:val="nl-NL" w:bidi="sv-SE"/>
              </w:rPr>
              <w:t xml:space="preserve">. </w:t>
            </w:r>
            <w:r w:rsidRPr="009047F6">
              <w:rPr>
                <w:rStyle w:val="Emphasis"/>
                <w:noProof/>
                <w:color w:val="000000" w:themeColor="text1"/>
                <w:sz w:val="72"/>
                <w:szCs w:val="86"/>
                <w:lang w:val="nl-NL" w:bidi="sv-SE"/>
              </w:rPr>
              <w:t>d</w:t>
            </w:r>
            <w:r w:rsidRPr="009047F6">
              <w:rPr>
                <w:rStyle w:val="Emphasis"/>
                <w:color w:val="000000" w:themeColor="text1"/>
                <w:sz w:val="72"/>
                <w:szCs w:val="86"/>
                <w:lang w:val="nl-NL"/>
              </w:rPr>
              <w:t>e Jong</w:t>
            </w:r>
          </w:p>
          <w:p w14:paraId="66E2BDB8" w14:textId="1647FD79" w:rsidR="00E658F2" w:rsidRPr="00506801" w:rsidRDefault="00E658F2" w:rsidP="004B31AB">
            <w:pPr>
              <w:pStyle w:val="Subtitle"/>
              <w:spacing w:line="276" w:lineRule="auto"/>
              <w:rPr>
                <w:noProof/>
                <w:lang w:val="nl-NL"/>
              </w:rPr>
            </w:pPr>
            <w:r w:rsidRPr="00506801">
              <w:rPr>
                <w:noProof/>
                <w:lang w:val="nl-NL"/>
              </w:rPr>
              <w:t>PhD</w:t>
            </w:r>
          </w:p>
        </w:tc>
      </w:tr>
      <w:tr w:rsidR="00605A5B" w:rsidRPr="003C1098" w14:paraId="6F1FF99A" w14:textId="77777777" w:rsidTr="008C00E7">
        <w:trPr>
          <w:trHeight w:val="1935"/>
        </w:trPr>
        <w:tc>
          <w:tcPr>
            <w:tcW w:w="3198" w:type="dxa"/>
          </w:tcPr>
          <w:p w14:paraId="7BE577E8" w14:textId="77777777" w:rsidR="00E74ADB" w:rsidRPr="00A94936" w:rsidRDefault="00E74ADB" w:rsidP="00E74ADB">
            <w:pPr>
              <w:pStyle w:val="Heading2"/>
              <w:spacing w:line="276" w:lineRule="auto"/>
              <w:jc w:val="right"/>
              <w:rPr>
                <w:noProof/>
                <w:color w:val="242935" w:themeColor="accent1" w:themeShade="BF"/>
                <w:lang w:val="en-US" w:bidi="sv-SE"/>
              </w:rPr>
            </w:pPr>
            <w:r w:rsidRPr="00A94936">
              <w:rPr>
                <w:noProof/>
                <w:color w:val="242935" w:themeColor="accent1" w:themeShade="BF"/>
                <w:lang w:val="en-US" w:bidi="sv-SE"/>
              </w:rPr>
              <w:t>Contact</w:t>
            </w:r>
          </w:p>
          <w:p w14:paraId="2523A9DD" w14:textId="77777777" w:rsidR="00A94936" w:rsidRPr="00A80450" w:rsidRDefault="00A94936" w:rsidP="00A94936">
            <w:pPr>
              <w:pStyle w:val="TextLeft"/>
              <w:rPr>
                <w:noProof/>
                <w:lang w:val="en-US" w:bidi="sv-SE"/>
              </w:rPr>
            </w:pPr>
            <w:r w:rsidRPr="00A80450">
              <w:rPr>
                <w:noProof/>
                <w:lang w:val="en-US" w:bidi="sv-SE"/>
              </w:rPr>
              <w:t>H</w:t>
            </w:r>
            <w:r w:rsidRPr="00A80450">
              <w:rPr>
                <w:noProof/>
                <w:lang w:val="en-US"/>
              </w:rPr>
              <w:t>eliosgatan 12B</w:t>
            </w:r>
          </w:p>
          <w:p w14:paraId="64384C7D" w14:textId="77777777" w:rsidR="00A94936" w:rsidRPr="00A80450" w:rsidRDefault="00A94936" w:rsidP="00A94936">
            <w:pPr>
              <w:pStyle w:val="TextLeft"/>
              <w:rPr>
                <w:noProof/>
                <w:lang w:val="en-US" w:bidi="sv-SE"/>
              </w:rPr>
            </w:pPr>
            <w:r w:rsidRPr="00A80450">
              <w:rPr>
                <w:noProof/>
                <w:lang w:val="en-US" w:bidi="sv-SE"/>
              </w:rPr>
              <w:t>120 78 Stockholm</w:t>
            </w:r>
          </w:p>
          <w:p w14:paraId="5EDB4301" w14:textId="77777777" w:rsidR="00A94936" w:rsidRPr="00A80450" w:rsidRDefault="00A94936" w:rsidP="00A94936">
            <w:pPr>
              <w:jc w:val="right"/>
              <w:rPr>
                <w:noProof/>
                <w:color w:val="404040" w:themeColor="text1" w:themeTint="BF"/>
                <w:sz w:val="22"/>
                <w:lang w:val="en-US" w:bidi="sv-SE"/>
              </w:rPr>
            </w:pPr>
            <w:r w:rsidRPr="00A80450">
              <w:rPr>
                <w:noProof/>
                <w:color w:val="404040" w:themeColor="text1" w:themeTint="BF"/>
                <w:sz w:val="22"/>
                <w:lang w:val="en-US" w:bidi="sv-SE"/>
              </w:rPr>
              <w:t>+46 (0)76 424 1037</w:t>
            </w:r>
          </w:p>
          <w:p w14:paraId="229C6F22" w14:textId="1CA67746" w:rsidR="00605A5B" w:rsidRPr="00A94936" w:rsidRDefault="00A94936" w:rsidP="00A94936">
            <w:pPr>
              <w:pStyle w:val="TextLeft"/>
              <w:rPr>
                <w:noProof/>
                <w:u w:val="single"/>
                <w:lang w:val="en-US" w:bidi="sv-SE"/>
              </w:rPr>
            </w:pPr>
            <w:r>
              <w:fldChar w:fldCharType="begin"/>
            </w:r>
            <w:r w:rsidRPr="003C1098">
              <w:rPr>
                <w:lang w:val="en-US"/>
              </w:rPr>
              <w:instrText>HYPERLINK "mailto:jasper.ma.dejong@gmail.com"</w:instrText>
            </w:r>
            <w:r>
              <w:fldChar w:fldCharType="separate"/>
            </w:r>
            <w:r w:rsidRPr="00A80450">
              <w:rPr>
                <w:noProof/>
                <w:color w:val="7282A1" w:themeColor="accent1" w:themeTint="99"/>
                <w:u w:val="single"/>
                <w:lang w:val="en-US" w:bidi="sv-SE"/>
              </w:rPr>
              <w:t>jasper.ma.dejong@gmail.com</w:t>
            </w:r>
            <w:r>
              <w:rPr>
                <w:noProof/>
                <w:color w:val="7282A1" w:themeColor="accent1" w:themeTint="99"/>
                <w:u w:val="single"/>
                <w:lang w:val="en-US" w:bidi="sv-SE"/>
              </w:rPr>
              <w:fldChar w:fldCharType="end"/>
            </w:r>
            <w:r w:rsidR="00643DA6" w:rsidRPr="00A94936">
              <w:rPr>
                <w:noProof/>
                <w:u w:val="single"/>
                <w:lang w:val="en-US" w:bidi="sv-SE"/>
              </w:rPr>
              <w:t xml:space="preserve"> </w:t>
            </w:r>
          </w:p>
        </w:tc>
        <w:tc>
          <w:tcPr>
            <w:tcW w:w="7268" w:type="dxa"/>
          </w:tcPr>
          <w:p w14:paraId="666038AD" w14:textId="1AE22708" w:rsidR="00605A5B" w:rsidRPr="00FC38DF" w:rsidRDefault="00D365FA" w:rsidP="00B417F3">
            <w:pPr>
              <w:pStyle w:val="Heading2"/>
              <w:spacing w:line="276" w:lineRule="auto"/>
              <w:rPr>
                <w:noProof/>
                <w:color w:val="242935" w:themeColor="accent1" w:themeShade="BF"/>
                <w:lang w:val="en-US"/>
              </w:rPr>
            </w:pPr>
            <w:r w:rsidRPr="00FC38DF">
              <w:rPr>
                <w:noProof/>
                <w:color w:val="242935" w:themeColor="accent1" w:themeShade="BF"/>
                <w:lang w:val="en-US" w:bidi="sv-SE"/>
              </w:rPr>
              <w:t>Profil</w:t>
            </w:r>
            <w:r w:rsidR="00643DA6" w:rsidRPr="00FC38DF">
              <w:rPr>
                <w:noProof/>
                <w:color w:val="242935" w:themeColor="accent1" w:themeShade="BF"/>
                <w:lang w:val="en-US" w:bidi="sv-SE"/>
              </w:rPr>
              <w:t>e</w:t>
            </w:r>
          </w:p>
          <w:p w14:paraId="146B3013" w14:textId="573BD46E" w:rsidR="00605A5B" w:rsidRPr="00643DA6" w:rsidRDefault="00643DA6" w:rsidP="00A94936">
            <w:pPr>
              <w:pStyle w:val="TextRight"/>
              <w:spacing w:line="276" w:lineRule="auto"/>
              <w:jc w:val="both"/>
              <w:rPr>
                <w:noProof/>
                <w:lang w:val="en-US"/>
              </w:rPr>
            </w:pPr>
            <w:r w:rsidRPr="006C51A0">
              <w:rPr>
                <w:rFonts w:cstheme="minorBidi"/>
                <w:noProof/>
                <w:lang w:val="en-US" w:bidi="sv-SE"/>
              </w:rPr>
              <w:t>I am a self-taught certified data analyst with over 1</w:t>
            </w:r>
            <w:r w:rsidR="008568F8">
              <w:rPr>
                <w:rFonts w:cstheme="minorBidi"/>
                <w:noProof/>
                <w:lang w:val="en-US" w:bidi="sv-SE"/>
              </w:rPr>
              <w:t>4</w:t>
            </w:r>
            <w:r w:rsidRPr="006C51A0">
              <w:rPr>
                <w:rFonts w:cstheme="minorBidi"/>
                <w:noProof/>
                <w:lang w:val="en-US" w:bidi="sv-SE"/>
              </w:rPr>
              <w:t xml:space="preserve"> years of experience in biomedical research. </w:t>
            </w:r>
            <w:r w:rsidRPr="00506801">
              <w:rPr>
                <w:rFonts w:cstheme="minorBidi"/>
                <w:noProof/>
                <w:lang w:val="en-US" w:bidi="sv-SE"/>
              </w:rPr>
              <w:t>I am enthusiastic abou</w:t>
            </w:r>
            <w:r w:rsidR="00506801">
              <w:rPr>
                <w:rFonts w:cstheme="minorBidi"/>
                <w:noProof/>
                <w:lang w:val="en-US" w:bidi="sv-SE"/>
              </w:rPr>
              <w:t xml:space="preserve">t </w:t>
            </w:r>
            <w:r w:rsidR="00497E79">
              <w:rPr>
                <w:rFonts w:cstheme="minorBidi"/>
                <w:noProof/>
                <w:lang w:val="en-US" w:bidi="sv-SE"/>
              </w:rPr>
              <w:t>creating</w:t>
            </w:r>
            <w:r w:rsidRPr="00506801">
              <w:rPr>
                <w:rFonts w:cstheme="minorBidi"/>
                <w:noProof/>
                <w:lang w:val="en-US" w:bidi="sv-SE"/>
              </w:rPr>
              <w:t xml:space="preserve"> new ideas</w:t>
            </w:r>
            <w:r w:rsidR="00506801">
              <w:rPr>
                <w:rFonts w:cstheme="minorBidi"/>
                <w:noProof/>
                <w:lang w:val="en-US" w:bidi="sv-SE"/>
              </w:rPr>
              <w:t xml:space="preserve"> and solving problems</w:t>
            </w:r>
            <w:r w:rsidRPr="00506801">
              <w:rPr>
                <w:rFonts w:cstheme="minorBidi"/>
                <w:noProof/>
                <w:lang w:val="en-US" w:bidi="sv-SE"/>
              </w:rPr>
              <w:t xml:space="preserve"> using data and communicating insights through visualization.</w:t>
            </w:r>
          </w:p>
        </w:tc>
      </w:tr>
    </w:tbl>
    <w:p w14:paraId="7CE52494" w14:textId="77777777" w:rsidR="008C00E7" w:rsidRPr="003C1098" w:rsidRDefault="008C00E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3"/>
        <w:gridCol w:w="1925"/>
        <w:gridCol w:w="7268"/>
      </w:tblGrid>
      <w:tr w:rsidR="00E10F01" w:rsidRPr="003C1098" w14:paraId="4A6BCC07" w14:textId="77777777" w:rsidTr="008C00E7">
        <w:trPr>
          <w:trHeight w:val="1800"/>
        </w:trPr>
        <w:tc>
          <w:tcPr>
            <w:tcW w:w="3198" w:type="dxa"/>
            <w:gridSpan w:val="2"/>
          </w:tcPr>
          <w:p w14:paraId="459C6C2E" w14:textId="6F68D29F" w:rsidR="00B62160" w:rsidRPr="00B62160" w:rsidRDefault="00B62160" w:rsidP="002A4B5B">
            <w:pPr>
              <w:pStyle w:val="TextLeft"/>
              <w:spacing w:before="120" w:after="120" w:line="276" w:lineRule="auto"/>
              <w:rPr>
                <w:lang w:val="en-US"/>
              </w:rPr>
            </w:pPr>
            <w:r>
              <w:rPr>
                <w:rFonts w:asciiTheme="majorHAnsi" w:hAnsiTheme="majorHAnsi"/>
                <w:b/>
                <w:noProof/>
                <w:color w:val="242935" w:themeColor="accent1" w:themeShade="BF"/>
                <w:sz w:val="28"/>
                <w:lang w:val="en-US"/>
              </w:rPr>
              <w:t>Websites</w:t>
            </w:r>
          </w:p>
          <w:p w14:paraId="30463D2B" w14:textId="7EEF83B3" w:rsidR="002A4B5B" w:rsidRPr="006C51A0" w:rsidRDefault="002A4B5B" w:rsidP="002A4B5B">
            <w:pPr>
              <w:pStyle w:val="TextLeft"/>
              <w:spacing w:before="120" w:after="120" w:line="276" w:lineRule="auto"/>
              <w:rPr>
                <w:noProof/>
                <w:color w:val="7282A1" w:themeColor="accent1" w:themeTint="99"/>
                <w:u w:val="single"/>
                <w:lang w:val="en-US" w:bidi="sv-SE"/>
              </w:rPr>
            </w:pPr>
            <w:r>
              <w:fldChar w:fldCharType="begin"/>
            </w:r>
            <w:r w:rsidRPr="003C1098">
              <w:rPr>
                <w:lang w:val="en-US"/>
              </w:rPr>
              <w:instrText>HYPERLINK "https://jasper-de-jong.github.io/portfolio/"</w:instrText>
            </w:r>
            <w:r>
              <w:fldChar w:fldCharType="separate"/>
            </w:r>
            <w:r>
              <w:rPr>
                <w:noProof/>
                <w:color w:val="7282A1" w:themeColor="accent1" w:themeTint="99"/>
                <w:u w:val="single"/>
                <w:lang w:val="en-US" w:bidi="sv-SE"/>
              </w:rPr>
              <w:t>Portfolio Page</w:t>
            </w:r>
            <w:r>
              <w:rPr>
                <w:noProof/>
                <w:color w:val="7282A1" w:themeColor="accent1" w:themeTint="99"/>
                <w:u w:val="single"/>
                <w:lang w:val="en-US" w:bidi="sv-SE"/>
              </w:rPr>
              <w:fldChar w:fldCharType="end"/>
            </w:r>
          </w:p>
          <w:p w14:paraId="6400DEB9" w14:textId="5A5D97ED" w:rsidR="002A4B5B" w:rsidRPr="006C51A0" w:rsidRDefault="00B62160" w:rsidP="002A4B5B">
            <w:pPr>
              <w:pStyle w:val="TextLeft"/>
              <w:spacing w:before="120" w:after="120" w:line="276" w:lineRule="auto"/>
              <w:rPr>
                <w:noProof/>
                <w:color w:val="7282A1" w:themeColor="accent1" w:themeTint="99"/>
                <w:u w:val="single"/>
                <w:lang w:val="en-US" w:bidi="sv-SE"/>
              </w:rPr>
            </w:pPr>
            <w:r>
              <w:fldChar w:fldCharType="begin"/>
            </w:r>
            <w:r w:rsidRPr="003C1098">
              <w:rPr>
                <w:lang w:val="en-US"/>
              </w:rPr>
              <w:instrText>HYPERLINK "https://github.com/jasper-de-jong"</w:instrText>
            </w:r>
            <w:r>
              <w:fldChar w:fldCharType="separate"/>
            </w:r>
            <w:r>
              <w:rPr>
                <w:noProof/>
                <w:color w:val="7282A1" w:themeColor="accent1" w:themeTint="99"/>
                <w:u w:val="single"/>
                <w:lang w:val="en-US" w:bidi="sv-SE"/>
              </w:rPr>
              <w:t>Github</w:t>
            </w:r>
            <w:r>
              <w:rPr>
                <w:noProof/>
                <w:color w:val="7282A1" w:themeColor="accent1" w:themeTint="99"/>
                <w:u w:val="single"/>
                <w:lang w:val="en-US" w:bidi="sv-SE"/>
              </w:rPr>
              <w:fldChar w:fldCharType="end"/>
            </w:r>
          </w:p>
          <w:p w14:paraId="2425ED2D" w14:textId="45685426" w:rsidR="00FC38DF" w:rsidRPr="006C51A0" w:rsidRDefault="00FC38DF" w:rsidP="00B417F3">
            <w:pPr>
              <w:pStyle w:val="TextLeft"/>
              <w:spacing w:before="120" w:after="120" w:line="276" w:lineRule="auto"/>
              <w:rPr>
                <w:noProof/>
                <w:color w:val="7282A1" w:themeColor="accent1" w:themeTint="99"/>
                <w:u w:val="single"/>
                <w:lang w:val="en-US" w:bidi="sv-SE"/>
              </w:rPr>
            </w:pPr>
            <w:r>
              <w:fldChar w:fldCharType="begin"/>
            </w:r>
            <w:r w:rsidRPr="003C1098">
              <w:rPr>
                <w:lang w:val="en-US"/>
              </w:rPr>
              <w:instrText>HYPERLINK "https://www.linkedin.com/in/jasper-de-jong-profile/"</w:instrText>
            </w:r>
            <w:r>
              <w:fldChar w:fldCharType="separate"/>
            </w:r>
            <w:r w:rsidRPr="006C51A0">
              <w:rPr>
                <w:noProof/>
                <w:color w:val="7282A1" w:themeColor="accent1" w:themeTint="99"/>
                <w:u w:val="single"/>
                <w:lang w:val="en-US" w:bidi="sv-SE"/>
              </w:rPr>
              <w:t>LinkedIn</w:t>
            </w:r>
            <w:r>
              <w:rPr>
                <w:noProof/>
                <w:color w:val="7282A1" w:themeColor="accent1" w:themeTint="99"/>
                <w:u w:val="single"/>
                <w:lang w:val="en-US" w:bidi="sv-SE"/>
              </w:rPr>
              <w:fldChar w:fldCharType="end"/>
            </w:r>
          </w:p>
          <w:p w14:paraId="7B849539" w14:textId="2EA40B27" w:rsidR="00FC38DF" w:rsidRDefault="00FC38DF" w:rsidP="00FC38DF">
            <w:pPr>
              <w:pStyle w:val="TextLeft"/>
              <w:jc w:val="left"/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lang w:val="en-US"/>
              </w:rPr>
            </w:pPr>
          </w:p>
          <w:p w14:paraId="26D64F69" w14:textId="77777777" w:rsidR="00DC666E" w:rsidRDefault="00DC666E" w:rsidP="00DC666E">
            <w:pPr>
              <w:pStyle w:val="TextLeft"/>
              <w:spacing w:before="120" w:after="120" w:line="276" w:lineRule="auto"/>
              <w:rPr>
                <w:rFonts w:asciiTheme="majorHAnsi" w:hAnsiTheme="majorHAnsi"/>
                <w:b/>
                <w:noProof/>
                <w:color w:val="242935" w:themeColor="accent1" w:themeShade="BF"/>
                <w:sz w:val="28"/>
                <w:lang w:val="en-US"/>
              </w:rPr>
            </w:pPr>
            <w:r>
              <w:rPr>
                <w:rFonts w:asciiTheme="majorHAnsi" w:hAnsiTheme="majorHAnsi"/>
                <w:b/>
                <w:noProof/>
                <w:color w:val="242935" w:themeColor="accent1" w:themeShade="BF"/>
                <w:sz w:val="28"/>
                <w:lang w:val="en-US"/>
              </w:rPr>
              <w:t xml:space="preserve">Languages </w:t>
            </w:r>
            <w:r w:rsidRPr="007D095C">
              <w:rPr>
                <w:rFonts w:asciiTheme="majorHAnsi" w:hAnsiTheme="majorHAnsi"/>
                <w:b/>
                <w:noProof/>
                <w:color w:val="242935" w:themeColor="accent1" w:themeShade="BF"/>
                <w:sz w:val="28"/>
                <w:lang w:val="en-US"/>
              </w:rPr>
              <w:t xml:space="preserve"> </w:t>
            </w:r>
          </w:p>
          <w:p w14:paraId="06B12ED6" w14:textId="77777777" w:rsidR="00DC666E" w:rsidRPr="006C51A0" w:rsidRDefault="00DC666E" w:rsidP="00DC666E">
            <w:pPr>
              <w:pStyle w:val="TextLeft"/>
              <w:spacing w:line="276" w:lineRule="auto"/>
              <w:rPr>
                <w:noProof/>
                <w:lang w:val="en-US"/>
              </w:rPr>
            </w:pPr>
            <w:r w:rsidRPr="006C51A0">
              <w:rPr>
                <w:noProof/>
                <w:lang w:val="en-US"/>
              </w:rPr>
              <w:t>Dutch (native)</w:t>
            </w:r>
          </w:p>
          <w:p w14:paraId="565E8A5A" w14:textId="77777777" w:rsidR="00DC666E" w:rsidRPr="00DC666E" w:rsidRDefault="00DC666E" w:rsidP="00DC666E">
            <w:pPr>
              <w:pStyle w:val="TextLeft"/>
              <w:spacing w:line="276" w:lineRule="auto"/>
              <w:rPr>
                <w:noProof/>
                <w:lang w:val="en-US"/>
              </w:rPr>
            </w:pPr>
            <w:r w:rsidRPr="00DC666E">
              <w:rPr>
                <w:noProof/>
                <w:lang w:val="en-US"/>
              </w:rPr>
              <w:t>English (fluent)</w:t>
            </w:r>
          </w:p>
          <w:p w14:paraId="664CAEAF" w14:textId="715331C1" w:rsidR="00DC666E" w:rsidRPr="0008323F" w:rsidRDefault="00DC666E" w:rsidP="00DC666E">
            <w:pPr>
              <w:jc w:val="right"/>
              <w:rPr>
                <w:color w:val="404040" w:themeColor="text1" w:themeTint="BF"/>
                <w:sz w:val="22"/>
                <w:szCs w:val="20"/>
                <w:lang w:val="en-US"/>
              </w:rPr>
            </w:pPr>
            <w:r w:rsidRPr="0008323F">
              <w:rPr>
                <w:noProof/>
                <w:color w:val="404040" w:themeColor="text1" w:themeTint="BF"/>
                <w:sz w:val="22"/>
                <w:szCs w:val="22"/>
                <w:lang w:val="en-US"/>
              </w:rPr>
              <w:t>Swedish (conversational</w:t>
            </w:r>
            <w:r w:rsidRPr="0008323F">
              <w:rPr>
                <w:color w:val="404040" w:themeColor="text1" w:themeTint="BF"/>
                <w:sz w:val="22"/>
                <w:szCs w:val="20"/>
                <w:lang w:val="en-US"/>
              </w:rPr>
              <w:t>)</w:t>
            </w:r>
          </w:p>
          <w:p w14:paraId="1FA8ACA8" w14:textId="24F4601B" w:rsidR="00DC666E" w:rsidRDefault="00DC666E" w:rsidP="00DC666E">
            <w:pPr>
              <w:rPr>
                <w:lang w:val="en-US"/>
              </w:rPr>
            </w:pPr>
          </w:p>
          <w:p w14:paraId="4E17B2B1" w14:textId="77777777" w:rsidR="00DC666E" w:rsidRPr="00DC666E" w:rsidRDefault="00DC666E" w:rsidP="00DC666E">
            <w:pPr>
              <w:rPr>
                <w:lang w:val="en-US"/>
              </w:rPr>
            </w:pPr>
          </w:p>
          <w:p w14:paraId="5C3A7AFA" w14:textId="77777777" w:rsidR="007D095C" w:rsidRPr="006C51A0" w:rsidRDefault="007D095C" w:rsidP="00B417F3">
            <w:pPr>
              <w:pStyle w:val="TextLeft"/>
              <w:spacing w:line="276" w:lineRule="auto"/>
              <w:rPr>
                <w:noProof/>
                <w:lang w:val="en-US"/>
              </w:rPr>
            </w:pPr>
          </w:p>
          <w:p w14:paraId="4E6ADB87" w14:textId="435BAA60" w:rsidR="00856FF4" w:rsidRPr="003C1098" w:rsidRDefault="00856FF4" w:rsidP="009D4737">
            <w:pPr>
              <w:pStyle w:val="TextLeft"/>
              <w:spacing w:line="276" w:lineRule="auto"/>
              <w:rPr>
                <w:lang w:val="en-US"/>
              </w:rPr>
            </w:pPr>
            <w:r w:rsidRPr="003C1098">
              <w:rPr>
                <w:lang w:val="en-US"/>
              </w:rPr>
              <w:t xml:space="preserve"> </w:t>
            </w:r>
          </w:p>
        </w:tc>
        <w:tc>
          <w:tcPr>
            <w:tcW w:w="7268" w:type="dxa"/>
          </w:tcPr>
          <w:p w14:paraId="7474BA48" w14:textId="55EB98CA" w:rsidR="00E10F01" w:rsidRPr="00FC38DF" w:rsidRDefault="00512FE6" w:rsidP="00512FE6">
            <w:pPr>
              <w:pStyle w:val="Heading2"/>
              <w:spacing w:line="276" w:lineRule="auto"/>
              <w:rPr>
                <w:noProof/>
                <w:color w:val="242935" w:themeColor="accent1" w:themeShade="BF"/>
                <w:lang w:val="en-US"/>
              </w:rPr>
            </w:pPr>
            <w:r w:rsidRPr="00FC38DF">
              <w:rPr>
                <w:noProof/>
                <w:color w:val="242935" w:themeColor="accent1" w:themeShade="BF"/>
                <w:lang w:val="en-US"/>
              </w:rPr>
              <w:t>Work Experience</w:t>
            </w:r>
          </w:p>
          <w:p w14:paraId="60F13DB3" w14:textId="77777777" w:rsidR="00A94936" w:rsidRPr="00512FE6" w:rsidRDefault="00A94936" w:rsidP="00A94936">
            <w:pPr>
              <w:pStyle w:val="NoSpacing"/>
              <w:spacing w:after="80" w:line="276" w:lineRule="auto"/>
              <w:rPr>
                <w:rFonts w:ascii="Georgia" w:hAnsi="Georgia" w:cs="Arial"/>
                <w:b/>
                <w:bCs/>
                <w:color w:val="7282A1" w:themeColor="accent1" w:themeTint="99"/>
              </w:rPr>
            </w:pPr>
            <w:proofErr w:type="spellStart"/>
            <w:r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>Atrogi</w:t>
            </w:r>
            <w:proofErr w:type="spellEnd"/>
            <w:r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 xml:space="preserve"> AB</w:t>
            </w:r>
          </w:p>
          <w:p w14:paraId="21D8D498" w14:textId="77777777" w:rsidR="00A94936" w:rsidRPr="002E45D5" w:rsidRDefault="00A94936" w:rsidP="00A94936">
            <w:pPr>
              <w:pStyle w:val="NoSpacing"/>
              <w:spacing w:after="40" w:line="276" w:lineRule="auto"/>
              <w:ind w:left="481"/>
              <w:rPr>
                <w:noProof/>
                <w:color w:val="404040" w:themeColor="text1" w:themeTint="BF"/>
                <w:szCs w:val="24"/>
                <w:lang w:bidi="sv-SE"/>
              </w:rPr>
            </w:pPr>
            <w:r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>2</w:t>
            </w:r>
            <w:r w:rsidRPr="002E45D5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>0</w:t>
            </w:r>
            <w:r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 xml:space="preserve">23-2025 Senior Research Scientist </w:t>
            </w:r>
            <w:r w:rsidRPr="00A80450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| Solna, Sweden</w:t>
            </w:r>
          </w:p>
          <w:p w14:paraId="16609986" w14:textId="0694BBEF" w:rsidR="00A94936" w:rsidRPr="0079209F" w:rsidRDefault="00A94936" w:rsidP="00A94936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noProof/>
                <w:color w:val="0D0D0D" w:themeColor="text1" w:themeTint="F2"/>
                <w:lang w:bidi="sv-SE"/>
              </w:rPr>
            </w:pPr>
            <w:r>
              <w:rPr>
                <w:b/>
                <w:bCs/>
                <w:noProof/>
                <w:color w:val="0D0D0D" w:themeColor="text1" w:themeTint="F2"/>
                <w:lang w:bidi="sv-SE"/>
              </w:rPr>
              <w:t>Supervized</w:t>
            </w:r>
            <w:r w:rsidRPr="0079209F">
              <w:rPr>
                <w:b/>
                <w:bCs/>
                <w:noProof/>
                <w:color w:val="0D0D0D" w:themeColor="text1" w:themeTint="F2"/>
                <w:lang w:bidi="sv-SE"/>
              </w:rPr>
              <w:t xml:space="preserve"> research projects</w:t>
            </w:r>
            <w:r w:rsidRPr="0079209F">
              <w:rPr>
                <w:noProof/>
                <w:color w:val="0D0D0D" w:themeColor="text1" w:themeTint="F2"/>
                <w:lang w:bidi="sv-SE"/>
              </w:rPr>
              <w:t xml:space="preserve"> </w:t>
            </w:r>
            <w:r>
              <w:rPr>
                <w:noProof/>
                <w:color w:val="0D0D0D" w:themeColor="text1" w:themeTint="F2"/>
                <w:lang w:bidi="sv-SE"/>
              </w:rPr>
              <w:t xml:space="preserve">in </w:t>
            </w:r>
            <w:r>
              <w:rPr>
                <w:noProof/>
                <w:color w:val="0D0D0D" w:themeColor="text1" w:themeTint="F2"/>
              </w:rPr>
              <w:t>preclinical drug development</w:t>
            </w:r>
          </w:p>
          <w:p w14:paraId="12EE560A" w14:textId="669C76E4" w:rsidR="00A94936" w:rsidRDefault="00A94936" w:rsidP="00A94936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noProof/>
                <w:color w:val="0D0D0D" w:themeColor="text1" w:themeTint="F2"/>
                <w:lang w:bidi="sv-SE"/>
              </w:rPr>
            </w:pPr>
            <w:r>
              <w:rPr>
                <w:b/>
                <w:bCs/>
                <w:noProof/>
                <w:color w:val="0D0D0D" w:themeColor="text1" w:themeTint="F2"/>
                <w:lang w:bidi="sv-SE"/>
              </w:rPr>
              <w:t>Served as a data analyst</w:t>
            </w:r>
            <w:r>
              <w:rPr>
                <w:noProof/>
                <w:color w:val="0D0D0D" w:themeColor="text1" w:themeTint="F2"/>
                <w:lang w:bidi="sv-SE"/>
              </w:rPr>
              <w:t xml:space="preserve"> collecting, organizing and visualizing data from clinical and preclinical studies</w:t>
            </w:r>
          </w:p>
          <w:p w14:paraId="5C67857D" w14:textId="77777777" w:rsidR="00A94936" w:rsidRDefault="00A94936" w:rsidP="00A94936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noProof/>
                <w:color w:val="0D0D0D" w:themeColor="text1" w:themeTint="F2"/>
                <w:lang w:bidi="sv-SE"/>
              </w:rPr>
            </w:pPr>
            <w:r w:rsidRPr="00D53B03">
              <w:rPr>
                <w:b/>
                <w:bCs/>
                <w:noProof/>
                <w:color w:val="0D0D0D" w:themeColor="text1" w:themeTint="F2"/>
                <w:lang w:bidi="sv-SE"/>
              </w:rPr>
              <w:t>Created and revised</w:t>
            </w:r>
            <w:r>
              <w:rPr>
                <w:noProof/>
                <w:color w:val="0D0D0D" w:themeColor="text1" w:themeTint="F2"/>
                <w:lang w:bidi="sv-SE"/>
              </w:rPr>
              <w:t xml:space="preserve"> funding applications, </w:t>
            </w:r>
            <w:r w:rsidRPr="00D53B03">
              <w:rPr>
                <w:noProof/>
                <w:color w:val="0D0D0D" w:themeColor="text1" w:themeTint="F2"/>
                <w:lang w:bidi="sv-SE"/>
              </w:rPr>
              <w:t>study reports</w:t>
            </w:r>
            <w:r w:rsidRPr="00D53B03">
              <w:rPr>
                <w:b/>
                <w:bCs/>
                <w:noProof/>
                <w:color w:val="0D0D0D" w:themeColor="text1" w:themeTint="F2"/>
                <w:lang w:bidi="sv-SE"/>
              </w:rPr>
              <w:t xml:space="preserve"> </w:t>
            </w:r>
            <w:r w:rsidRPr="00D53B03">
              <w:rPr>
                <w:noProof/>
                <w:color w:val="0D0D0D" w:themeColor="text1" w:themeTint="F2"/>
                <w:lang w:bidi="sv-SE"/>
              </w:rPr>
              <w:t xml:space="preserve">and presentations </w:t>
            </w:r>
            <w:r>
              <w:rPr>
                <w:noProof/>
                <w:color w:val="0D0D0D" w:themeColor="text1" w:themeTint="F2"/>
                <w:lang w:bidi="sv-SE"/>
              </w:rPr>
              <w:t>for external parties</w:t>
            </w:r>
          </w:p>
          <w:p w14:paraId="2C362061" w14:textId="5957C643" w:rsidR="00A94936" w:rsidRPr="00A94936" w:rsidRDefault="00A94936" w:rsidP="00FC38DF">
            <w:pPr>
              <w:pStyle w:val="NoSpacing"/>
              <w:spacing w:after="80" w:line="276" w:lineRule="auto"/>
              <w:rPr>
                <w:rFonts w:ascii="Georgia" w:hAnsi="Georgia" w:cs="Arial"/>
                <w:b/>
                <w:bCs/>
                <w:color w:val="7282A1" w:themeColor="accent1" w:themeTint="99"/>
                <w:sz w:val="8"/>
                <w:szCs w:val="8"/>
              </w:rPr>
            </w:pPr>
            <w:r w:rsidRPr="00A94936">
              <w:rPr>
                <w:rFonts w:ascii="Georgia" w:hAnsi="Georgia" w:cs="Arial"/>
                <w:b/>
                <w:bCs/>
                <w:color w:val="7282A1" w:themeColor="accent1" w:themeTint="99"/>
                <w:sz w:val="8"/>
                <w:szCs w:val="8"/>
              </w:rPr>
              <w:t xml:space="preserve"> </w:t>
            </w:r>
          </w:p>
          <w:p w14:paraId="0F3A7AAA" w14:textId="1786DF6D" w:rsidR="00512FE6" w:rsidRPr="00512FE6" w:rsidRDefault="00512FE6" w:rsidP="00FC38DF">
            <w:pPr>
              <w:pStyle w:val="NoSpacing"/>
              <w:spacing w:after="80" w:line="276" w:lineRule="auto"/>
              <w:rPr>
                <w:rFonts w:ascii="Georgia" w:hAnsi="Georgia" w:cs="Arial"/>
                <w:b/>
                <w:bCs/>
                <w:color w:val="7282A1" w:themeColor="accent1" w:themeTint="99"/>
              </w:rPr>
            </w:pPr>
            <w:r w:rsidRPr="00512FE6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>Yale University School of Medicine</w:t>
            </w:r>
          </w:p>
          <w:p w14:paraId="51808E25" w14:textId="75809E89" w:rsidR="00512FE6" w:rsidRPr="002E45D5" w:rsidRDefault="00512FE6" w:rsidP="005D6736">
            <w:pPr>
              <w:pStyle w:val="NoSpacing"/>
              <w:spacing w:after="40" w:line="276" w:lineRule="auto"/>
              <w:ind w:left="481"/>
              <w:rPr>
                <w:noProof/>
                <w:color w:val="404040" w:themeColor="text1" w:themeTint="BF"/>
                <w:szCs w:val="24"/>
                <w:lang w:bidi="sv-SE"/>
              </w:rPr>
            </w:pPr>
            <w:r w:rsidRPr="002E45D5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>2017–2022 Postdoctoral Fellow</w:t>
            </w:r>
            <w:r w:rsidRPr="002E45D5">
              <w:rPr>
                <w:rStyle w:val="Emphasis"/>
                <w:rFonts w:cs="Times New Roman (Body CS)"/>
                <w:noProof/>
                <w:color w:val="404040" w:themeColor="text1" w:themeTint="BF"/>
                <w:szCs w:val="24"/>
                <w:lang w:bidi="sv-SE"/>
              </w:rPr>
              <w:t xml:space="preserve"> </w:t>
            </w:r>
            <w:r w:rsidRPr="005D6736">
              <w:rPr>
                <w:rFonts w:ascii="Georgia" w:hAnsi="Georgia" w:cs="Arial"/>
                <w:color w:val="404040" w:themeColor="text1" w:themeTint="BF"/>
              </w:rPr>
              <w:t>|</w:t>
            </w:r>
            <w:r w:rsidRPr="002E45D5">
              <w:rPr>
                <w:rFonts w:ascii="Georgia" w:hAnsi="Georgia" w:cs="Arial"/>
                <w:color w:val="404040" w:themeColor="text1" w:themeTint="BF"/>
              </w:rPr>
              <w:t xml:space="preserve"> </w:t>
            </w:r>
            <w:r w:rsidRPr="002E45D5">
              <w:rPr>
                <w:noProof/>
                <w:color w:val="404040" w:themeColor="text1" w:themeTint="BF"/>
                <w:szCs w:val="24"/>
                <w:lang w:bidi="sv-SE"/>
              </w:rPr>
              <w:t>Dept. of Comparative Medicine, USA</w:t>
            </w:r>
          </w:p>
          <w:p w14:paraId="550C67B4" w14:textId="77777777" w:rsidR="00457A0B" w:rsidRPr="00EE380D" w:rsidRDefault="00512FE6" w:rsidP="00457A0B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noProof/>
                <w:color w:val="0D0D0D" w:themeColor="text1" w:themeTint="F2"/>
                <w:lang w:bidi="sv-SE"/>
              </w:rPr>
            </w:pPr>
            <w:r w:rsidRPr="00EE380D">
              <w:rPr>
                <w:b/>
                <w:bCs/>
                <w:noProof/>
                <w:color w:val="0D0D0D" w:themeColor="text1" w:themeTint="F2"/>
                <w:lang w:bidi="sv-SE"/>
              </w:rPr>
              <w:t>Managed research projects</w:t>
            </w:r>
            <w:r w:rsidRPr="00EE380D">
              <w:rPr>
                <w:noProof/>
                <w:color w:val="0D0D0D" w:themeColor="text1" w:themeTint="F2"/>
                <w:lang w:bidi="sv-SE"/>
              </w:rPr>
              <w:t xml:space="preserve"> studying the health effects of dietary fat compositio</w:t>
            </w:r>
            <w:r w:rsidR="00457A0B" w:rsidRPr="00EE380D">
              <w:rPr>
                <w:noProof/>
                <w:color w:val="0D0D0D" w:themeColor="text1" w:themeTint="F2"/>
                <w:lang w:bidi="sv-SE"/>
              </w:rPr>
              <w:t>n</w:t>
            </w:r>
          </w:p>
          <w:p w14:paraId="3C3E29EE" w14:textId="388DB10D" w:rsidR="006D17BD" w:rsidRPr="00EE380D" w:rsidRDefault="0080601B" w:rsidP="00457A0B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noProof/>
                <w:color w:val="0D0D0D" w:themeColor="text1" w:themeTint="F2"/>
                <w:lang w:bidi="sv-SE"/>
              </w:rPr>
            </w:pPr>
            <w:r>
              <w:rPr>
                <w:noProof/>
                <w:color w:val="0D0D0D" w:themeColor="text1" w:themeTint="F2"/>
                <w:lang w:bidi="sv-SE"/>
              </w:rPr>
              <w:t xml:space="preserve">Designed, conducted and analyzed </w:t>
            </w:r>
            <w:r w:rsidR="006D17BD" w:rsidRPr="0080601B">
              <w:rPr>
                <w:noProof/>
                <w:color w:val="0D0D0D" w:themeColor="text1" w:themeTint="F2"/>
                <w:lang w:bidi="sv-SE"/>
              </w:rPr>
              <w:t>mouse</w:t>
            </w:r>
            <w:r w:rsidR="006D17BD" w:rsidRPr="00EE380D">
              <w:rPr>
                <w:b/>
                <w:bCs/>
                <w:noProof/>
                <w:color w:val="0D0D0D" w:themeColor="text1" w:themeTint="F2"/>
                <w:lang w:bidi="sv-SE"/>
              </w:rPr>
              <w:t xml:space="preserve"> </w:t>
            </w:r>
            <w:r w:rsidR="006D17BD" w:rsidRPr="0080601B">
              <w:rPr>
                <w:noProof/>
                <w:color w:val="0D0D0D" w:themeColor="text1" w:themeTint="F2"/>
                <w:lang w:bidi="sv-SE"/>
              </w:rPr>
              <w:t>experiments</w:t>
            </w:r>
            <w:r w:rsidR="006D17BD" w:rsidRPr="00EE380D">
              <w:rPr>
                <w:noProof/>
                <w:color w:val="0D0D0D" w:themeColor="text1" w:themeTint="F2"/>
                <w:lang w:bidi="sv-SE"/>
              </w:rPr>
              <w:t xml:space="preserve"> </w:t>
            </w:r>
          </w:p>
          <w:p w14:paraId="5570455B" w14:textId="3E6CF11A" w:rsidR="00512FE6" w:rsidRPr="00EE380D" w:rsidRDefault="00512FE6" w:rsidP="00457A0B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noProof/>
                <w:color w:val="0D0D0D" w:themeColor="text1" w:themeTint="F2"/>
                <w:lang w:bidi="sv-SE"/>
              </w:rPr>
            </w:pPr>
            <w:r w:rsidRPr="00EE380D">
              <w:rPr>
                <w:noProof/>
                <w:color w:val="0D0D0D" w:themeColor="text1" w:themeTint="F2"/>
                <w:lang w:bidi="sv-SE"/>
              </w:rPr>
              <w:t xml:space="preserve">Applied </w:t>
            </w:r>
            <w:r w:rsidRPr="00EE380D">
              <w:rPr>
                <w:b/>
                <w:bCs/>
                <w:noProof/>
                <w:color w:val="0D0D0D" w:themeColor="text1" w:themeTint="F2"/>
                <w:lang w:bidi="sv-SE"/>
              </w:rPr>
              <w:t>bioinformatics</w:t>
            </w:r>
            <w:r w:rsidRPr="00EE380D">
              <w:rPr>
                <w:noProof/>
                <w:color w:val="0D0D0D" w:themeColor="text1" w:themeTint="F2"/>
                <w:lang w:bidi="sv-SE"/>
              </w:rPr>
              <w:t xml:space="preserve"> tools </w:t>
            </w:r>
            <w:r w:rsidR="00473ACB">
              <w:rPr>
                <w:noProof/>
                <w:color w:val="0D0D0D" w:themeColor="text1" w:themeTint="F2"/>
                <w:lang w:bidi="sv-SE"/>
              </w:rPr>
              <w:t xml:space="preserve">in R </w:t>
            </w:r>
            <w:r w:rsidRPr="00EE380D">
              <w:rPr>
                <w:noProof/>
                <w:color w:val="0D0D0D" w:themeColor="text1" w:themeTint="F2"/>
                <w:lang w:bidi="sv-SE"/>
              </w:rPr>
              <w:t>to analyze large data sets (</w:t>
            </w:r>
            <w:r w:rsidR="0080601B">
              <w:rPr>
                <w:noProof/>
                <w:color w:val="0D0D0D" w:themeColor="text1" w:themeTint="F2"/>
                <w:lang w:bidi="sv-SE"/>
              </w:rPr>
              <w:t xml:space="preserve">e.g. </w:t>
            </w:r>
            <w:r w:rsidRPr="00EE380D">
              <w:rPr>
                <w:noProof/>
                <w:color w:val="0D0D0D" w:themeColor="text1" w:themeTint="F2"/>
                <w:lang w:bidi="sv-SE"/>
              </w:rPr>
              <w:t>microbiome</w:t>
            </w:r>
            <w:r w:rsidR="00A7578F">
              <w:rPr>
                <w:noProof/>
                <w:color w:val="0D0D0D" w:themeColor="text1" w:themeTint="F2"/>
                <w:lang w:bidi="sv-SE"/>
              </w:rPr>
              <w:t xml:space="preserve"> and lipidomics</w:t>
            </w:r>
            <w:r w:rsidRPr="00EE380D">
              <w:rPr>
                <w:noProof/>
                <w:color w:val="0D0D0D" w:themeColor="text1" w:themeTint="F2"/>
                <w:lang w:bidi="sv-SE"/>
              </w:rPr>
              <w:t xml:space="preserve"> data)</w:t>
            </w:r>
          </w:p>
          <w:p w14:paraId="3C2AB686" w14:textId="60271134" w:rsidR="00C8550F" w:rsidRPr="00EE380D" w:rsidRDefault="00512FE6" w:rsidP="00457A0B">
            <w:pPr>
              <w:pStyle w:val="NoSpacing"/>
              <w:numPr>
                <w:ilvl w:val="0"/>
                <w:numId w:val="7"/>
              </w:numPr>
              <w:spacing w:after="40" w:line="276" w:lineRule="auto"/>
              <w:rPr>
                <w:noProof/>
                <w:color w:val="0D0D0D" w:themeColor="text1" w:themeTint="F2"/>
                <w:lang w:bidi="sv-SE"/>
              </w:rPr>
            </w:pPr>
            <w:r w:rsidRPr="00EE380D">
              <w:rPr>
                <w:b/>
                <w:bCs/>
                <w:noProof/>
                <w:color w:val="0D0D0D" w:themeColor="text1" w:themeTint="F2"/>
                <w:lang w:bidi="sv-SE"/>
              </w:rPr>
              <w:t>Supervised</w:t>
            </w:r>
            <w:r w:rsidRPr="00EE380D">
              <w:rPr>
                <w:noProof/>
                <w:color w:val="0D0D0D" w:themeColor="text1" w:themeTint="F2"/>
                <w:lang w:bidi="sv-SE"/>
              </w:rPr>
              <w:t xml:space="preserve"> 5 students at different academic stages doing their research project</w:t>
            </w:r>
            <w:r w:rsidR="00BC6362">
              <w:rPr>
                <w:noProof/>
                <w:color w:val="0D0D0D" w:themeColor="text1" w:themeTint="F2"/>
                <w:lang w:bidi="sv-SE"/>
              </w:rPr>
              <w:t>s</w:t>
            </w:r>
          </w:p>
          <w:p w14:paraId="387EFFF5" w14:textId="77777777" w:rsidR="007C654C" w:rsidRDefault="007C654C" w:rsidP="005C680F">
            <w:pPr>
              <w:pStyle w:val="NoSpacing"/>
              <w:spacing w:before="120" w:after="80" w:line="276" w:lineRule="auto"/>
              <w:rPr>
                <w:rFonts w:ascii="Georgia" w:hAnsi="Georgia" w:cs="Times New Roman"/>
                <w:b/>
                <w:bCs/>
              </w:rPr>
            </w:pPr>
            <w:r w:rsidRPr="007C654C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>Stockholm University</w:t>
            </w:r>
            <w:r w:rsidRPr="00BF545E">
              <w:rPr>
                <w:rFonts w:ascii="Georgia" w:hAnsi="Georgia" w:cs="Times New Roman"/>
                <w:b/>
                <w:bCs/>
                <w:color w:val="242935" w:themeColor="accent1" w:themeShade="BF"/>
              </w:rPr>
              <w:tab/>
            </w:r>
            <w:r>
              <w:rPr>
                <w:rFonts w:ascii="Georgia" w:hAnsi="Georgia" w:cs="Times New Roman"/>
                <w:b/>
                <w:bCs/>
              </w:rPr>
              <w:tab/>
              <w:t xml:space="preserve"> </w:t>
            </w:r>
          </w:p>
          <w:p w14:paraId="7B2E2946" w14:textId="1813AF64" w:rsidR="007C654C" w:rsidRPr="002E45D5" w:rsidRDefault="007C654C" w:rsidP="005D6736">
            <w:pPr>
              <w:pStyle w:val="NoSpacing"/>
              <w:spacing w:after="40" w:line="276" w:lineRule="auto"/>
              <w:ind w:left="481"/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</w:pPr>
            <w:r w:rsidRPr="002E45D5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>2012 – 2017 Doctoral student</w:t>
            </w:r>
            <w:r w:rsidRPr="002E45D5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 xml:space="preserve"> </w:t>
            </w:r>
            <w:r w:rsidRPr="005D6736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|</w:t>
            </w:r>
            <w:r w:rsidRPr="005D6736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 xml:space="preserve"> </w:t>
            </w:r>
            <w:r w:rsidR="00BC6362" w:rsidRPr="00BC6362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Physiology program,</w:t>
            </w:r>
            <w:r w:rsidR="00BC6362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 xml:space="preserve"> </w:t>
            </w:r>
            <w:r w:rsidRPr="002E45D5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Dept. of Molecular Biosciences, Sweden</w:t>
            </w:r>
          </w:p>
          <w:p w14:paraId="6C1B81CB" w14:textId="2B68111A" w:rsidR="006D17BD" w:rsidRPr="00EE380D" w:rsidRDefault="00473ACB" w:rsidP="00457A0B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noProof/>
                <w:color w:val="0D0D0D" w:themeColor="text1" w:themeTint="F2"/>
                <w:lang w:bidi="sv-SE"/>
              </w:rPr>
            </w:pPr>
            <w:r>
              <w:rPr>
                <w:noProof/>
                <w:color w:val="0D0D0D" w:themeColor="text1" w:themeTint="F2"/>
                <w:lang w:bidi="sv-SE"/>
              </w:rPr>
              <w:t xml:space="preserve">Conducted research projects studying </w:t>
            </w:r>
            <w:r w:rsidR="007C654C" w:rsidRPr="00EE380D">
              <w:rPr>
                <w:noProof/>
                <w:color w:val="0D0D0D" w:themeColor="text1" w:themeTint="F2"/>
                <w:lang w:bidi="sv-SE"/>
              </w:rPr>
              <w:t xml:space="preserve">the effects of environmental factors on fat tissue </w:t>
            </w:r>
            <w:r>
              <w:rPr>
                <w:noProof/>
                <w:color w:val="0D0D0D" w:themeColor="text1" w:themeTint="F2"/>
                <w:lang w:bidi="sv-SE"/>
              </w:rPr>
              <w:t>development</w:t>
            </w:r>
          </w:p>
          <w:p w14:paraId="7EE076D1" w14:textId="718267A9" w:rsidR="007C654C" w:rsidRPr="00EE380D" w:rsidRDefault="007C654C" w:rsidP="00457A0B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noProof/>
                <w:color w:val="0D0D0D" w:themeColor="text1" w:themeTint="F2"/>
                <w:lang w:bidi="sv-SE"/>
              </w:rPr>
            </w:pPr>
            <w:r w:rsidRPr="00EE380D">
              <w:rPr>
                <w:noProof/>
                <w:color w:val="0D0D0D" w:themeColor="text1" w:themeTint="F2"/>
                <w:lang w:bidi="sv-SE"/>
              </w:rPr>
              <w:t xml:space="preserve">Applied </w:t>
            </w:r>
            <w:r w:rsidRPr="00EE380D">
              <w:rPr>
                <w:b/>
                <w:bCs/>
                <w:noProof/>
                <w:color w:val="0D0D0D" w:themeColor="text1" w:themeTint="F2"/>
                <w:lang w:bidi="sv-SE"/>
              </w:rPr>
              <w:t>bioinformatics</w:t>
            </w:r>
            <w:r w:rsidRPr="00EE380D">
              <w:rPr>
                <w:noProof/>
                <w:color w:val="0D0D0D" w:themeColor="text1" w:themeTint="F2"/>
                <w:lang w:bidi="sv-SE"/>
              </w:rPr>
              <w:t xml:space="preserve"> tools</w:t>
            </w:r>
            <w:r w:rsidR="00473ACB">
              <w:rPr>
                <w:noProof/>
                <w:color w:val="0D0D0D" w:themeColor="text1" w:themeTint="F2"/>
                <w:lang w:bidi="sv-SE"/>
              </w:rPr>
              <w:t xml:space="preserve"> in </w:t>
            </w:r>
            <w:r w:rsidR="00C21ABD">
              <w:rPr>
                <w:noProof/>
                <w:color w:val="0D0D0D" w:themeColor="text1" w:themeTint="F2"/>
                <w:lang w:bidi="sv-SE"/>
              </w:rPr>
              <w:t>R</w:t>
            </w:r>
            <w:r w:rsidRPr="00EE380D">
              <w:rPr>
                <w:noProof/>
                <w:color w:val="0D0D0D" w:themeColor="text1" w:themeTint="F2"/>
                <w:lang w:bidi="sv-SE"/>
              </w:rPr>
              <w:t xml:space="preserve"> to analyze RNA-sequence data sets</w:t>
            </w:r>
          </w:p>
          <w:p w14:paraId="50EB585D" w14:textId="47329CA6" w:rsidR="007C654C" w:rsidRPr="00EE380D" w:rsidRDefault="007C654C" w:rsidP="00457A0B">
            <w:pPr>
              <w:pStyle w:val="NoSpacing"/>
              <w:numPr>
                <w:ilvl w:val="0"/>
                <w:numId w:val="7"/>
              </w:numPr>
              <w:spacing w:after="40" w:line="276" w:lineRule="auto"/>
              <w:rPr>
                <w:noProof/>
                <w:color w:val="0D0D0D" w:themeColor="text1" w:themeTint="F2"/>
                <w:lang w:bidi="sv-SE"/>
              </w:rPr>
            </w:pPr>
            <w:r w:rsidRPr="00EE380D">
              <w:rPr>
                <w:b/>
                <w:bCs/>
                <w:noProof/>
                <w:color w:val="0D0D0D" w:themeColor="text1" w:themeTint="F2"/>
                <w:lang w:bidi="sv-SE"/>
              </w:rPr>
              <w:t>Developed and taught practical classes</w:t>
            </w:r>
            <w:r w:rsidRPr="00EE380D">
              <w:rPr>
                <w:noProof/>
                <w:color w:val="0D0D0D" w:themeColor="text1" w:themeTint="F2"/>
                <w:lang w:bidi="sv-SE"/>
              </w:rPr>
              <w:t xml:space="preserve"> for bachelor and master students</w:t>
            </w:r>
          </w:p>
          <w:p w14:paraId="19CF3AE2" w14:textId="59174EC1" w:rsidR="00457A0B" w:rsidRPr="00EE380D" w:rsidRDefault="00457A0B" w:rsidP="00457A0B">
            <w:pPr>
              <w:pStyle w:val="NoSpacing"/>
              <w:numPr>
                <w:ilvl w:val="0"/>
                <w:numId w:val="7"/>
              </w:numPr>
              <w:spacing w:after="40" w:line="276" w:lineRule="auto"/>
              <w:rPr>
                <w:noProof/>
                <w:color w:val="0D0D0D" w:themeColor="text1" w:themeTint="F2"/>
                <w:lang w:bidi="sv-SE"/>
              </w:rPr>
            </w:pPr>
            <w:r w:rsidRPr="00EE380D">
              <w:rPr>
                <w:b/>
                <w:bCs/>
                <w:noProof/>
                <w:color w:val="0D0D0D" w:themeColor="text1" w:themeTint="F2"/>
                <w:lang w:bidi="sv-SE"/>
              </w:rPr>
              <w:t>Supervised</w:t>
            </w:r>
            <w:r w:rsidRPr="00EE380D">
              <w:rPr>
                <w:noProof/>
                <w:color w:val="0D0D0D" w:themeColor="text1" w:themeTint="F2"/>
                <w:lang w:bidi="sv-SE"/>
              </w:rPr>
              <w:t xml:space="preserve"> </w:t>
            </w:r>
            <w:r w:rsidR="00B93FA5">
              <w:rPr>
                <w:noProof/>
                <w:color w:val="0D0D0D" w:themeColor="text1" w:themeTint="F2"/>
                <w:lang w:bidi="sv-SE"/>
              </w:rPr>
              <w:t>7 bachelor and master</w:t>
            </w:r>
            <w:r w:rsidRPr="00EE380D">
              <w:rPr>
                <w:noProof/>
                <w:color w:val="0D0D0D" w:themeColor="text1" w:themeTint="F2"/>
                <w:lang w:bidi="sv-SE"/>
              </w:rPr>
              <w:t xml:space="preserve"> students doing their research project</w:t>
            </w:r>
            <w:r w:rsidR="00BC6362">
              <w:rPr>
                <w:noProof/>
                <w:color w:val="0D0D0D" w:themeColor="text1" w:themeTint="F2"/>
                <w:lang w:bidi="sv-SE"/>
              </w:rPr>
              <w:t>s</w:t>
            </w:r>
          </w:p>
          <w:p w14:paraId="21401EA9" w14:textId="77777777" w:rsidR="007C654C" w:rsidRDefault="007C654C" w:rsidP="00856FF4">
            <w:pPr>
              <w:pStyle w:val="NoSpacing"/>
              <w:spacing w:before="120" w:after="80" w:line="276" w:lineRule="auto"/>
              <w:rPr>
                <w:rFonts w:ascii="Georgia" w:hAnsi="Georgia"/>
                <w:color w:val="222222"/>
                <w:shd w:val="clear" w:color="auto" w:fill="FFFFFF"/>
              </w:rPr>
            </w:pPr>
            <w:r w:rsidRPr="007C654C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lastRenderedPageBreak/>
              <w:t>Harvard University</w:t>
            </w:r>
            <w:r>
              <w:rPr>
                <w:rFonts w:ascii="Georgia" w:hAnsi="Georgia"/>
                <w:color w:val="222222"/>
                <w:shd w:val="clear" w:color="auto" w:fill="FFFFFF"/>
              </w:rPr>
              <w:tab/>
            </w:r>
            <w:r>
              <w:rPr>
                <w:rFonts w:ascii="Georgia" w:hAnsi="Georgia"/>
                <w:color w:val="222222"/>
                <w:shd w:val="clear" w:color="auto" w:fill="FFFFFF"/>
              </w:rPr>
              <w:tab/>
            </w:r>
            <w:r>
              <w:rPr>
                <w:rFonts w:ascii="Georgia" w:hAnsi="Georgia"/>
                <w:color w:val="222222"/>
                <w:shd w:val="clear" w:color="auto" w:fill="FFFFFF"/>
              </w:rPr>
              <w:tab/>
              <w:t xml:space="preserve">   </w:t>
            </w:r>
          </w:p>
          <w:p w14:paraId="33E4EA66" w14:textId="1F44E3A2" w:rsidR="007C654C" w:rsidRPr="002E45D5" w:rsidRDefault="007C654C" w:rsidP="005D6736">
            <w:pPr>
              <w:pStyle w:val="NoSpacing"/>
              <w:spacing w:after="40" w:line="276" w:lineRule="auto"/>
              <w:ind w:left="481"/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</w:pPr>
            <w:r w:rsidRPr="002E45D5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 xml:space="preserve">2010 Research intern </w:t>
            </w:r>
            <w:r w:rsidRPr="005D6736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|</w:t>
            </w:r>
            <w:r w:rsidRPr="002E45D5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 xml:space="preserve"> </w:t>
            </w:r>
            <w:r w:rsidRPr="002E45D5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Dept. of Stem Cell and Regenerative Biology, USA</w:t>
            </w:r>
          </w:p>
          <w:p w14:paraId="4B1D9F0E" w14:textId="7DAB99B5" w:rsidR="003B061F" w:rsidRPr="00A94936" w:rsidRDefault="007C654C" w:rsidP="00A94936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noProof/>
                <w:color w:val="404040" w:themeColor="text1" w:themeTint="BF"/>
                <w:sz w:val="21"/>
                <w:szCs w:val="21"/>
                <w:lang w:bidi="sv-SE"/>
              </w:rPr>
            </w:pPr>
            <w:r w:rsidRPr="002E45D5">
              <w:rPr>
                <w:noProof/>
                <w:color w:val="0D0D0D" w:themeColor="text1" w:themeTint="F2"/>
                <w:lang w:bidi="sv-SE"/>
              </w:rPr>
              <w:t xml:space="preserve">Conducted my thesis project studying the </w:t>
            </w:r>
            <w:r w:rsidRPr="002E45D5">
              <w:rPr>
                <w:b/>
                <w:bCs/>
                <w:noProof/>
                <w:color w:val="0D0D0D" w:themeColor="text1" w:themeTint="F2"/>
                <w:lang w:bidi="sv-SE"/>
              </w:rPr>
              <w:t xml:space="preserve">development of </w:t>
            </w:r>
            <w:r w:rsidR="00473ACB">
              <w:rPr>
                <w:b/>
                <w:bCs/>
                <w:noProof/>
                <w:color w:val="0D0D0D" w:themeColor="text1" w:themeTint="F2"/>
                <w:lang w:bidi="sv-SE"/>
              </w:rPr>
              <w:t xml:space="preserve">human </w:t>
            </w:r>
            <w:r w:rsidRPr="002E45D5">
              <w:rPr>
                <w:b/>
                <w:bCs/>
                <w:noProof/>
                <w:color w:val="0D0D0D" w:themeColor="text1" w:themeTint="F2"/>
                <w:lang w:bidi="sv-SE"/>
              </w:rPr>
              <w:t>stem cells</w:t>
            </w:r>
            <w:r w:rsidRPr="002E45D5">
              <w:rPr>
                <w:noProof/>
                <w:color w:val="0D0D0D" w:themeColor="text1" w:themeTint="F2"/>
                <w:lang w:bidi="sv-SE"/>
              </w:rPr>
              <w:t xml:space="preserve"> into fat</w:t>
            </w:r>
            <w:r w:rsidR="00E658F2" w:rsidRPr="002E45D5">
              <w:rPr>
                <w:noProof/>
                <w:color w:val="0D0D0D" w:themeColor="text1" w:themeTint="F2"/>
                <w:lang w:bidi="sv-SE"/>
              </w:rPr>
              <w:t xml:space="preserve"> cells</w:t>
            </w:r>
          </w:p>
        </w:tc>
      </w:tr>
      <w:tr w:rsidR="0016696C" w:rsidRPr="00643DA6" w14:paraId="3C6470DB" w14:textId="77777777" w:rsidTr="008C00E7">
        <w:trPr>
          <w:trHeight w:val="1850"/>
        </w:trPr>
        <w:tc>
          <w:tcPr>
            <w:tcW w:w="1273" w:type="dxa"/>
          </w:tcPr>
          <w:p w14:paraId="247F109F" w14:textId="62B32714" w:rsidR="0016696C" w:rsidRPr="00E658F2" w:rsidRDefault="0016696C" w:rsidP="00E74ADB">
            <w:pPr>
              <w:pStyle w:val="TextLeft"/>
              <w:rPr>
                <w:noProof/>
                <w:lang w:val="en-US"/>
              </w:rPr>
            </w:pPr>
          </w:p>
        </w:tc>
        <w:tc>
          <w:tcPr>
            <w:tcW w:w="9193" w:type="dxa"/>
            <w:gridSpan w:val="2"/>
          </w:tcPr>
          <w:p w14:paraId="57E694BC" w14:textId="77777777" w:rsidR="007F073A" w:rsidRDefault="007F073A" w:rsidP="00C8550F">
            <w:pPr>
              <w:pStyle w:val="TextRight"/>
              <w:spacing w:before="120" w:after="120" w:line="276" w:lineRule="auto"/>
              <w:rPr>
                <w:rFonts w:asciiTheme="majorHAnsi" w:hAnsiTheme="majorHAnsi" w:cstheme="minorBidi"/>
                <w:b/>
                <w:color w:val="242935" w:themeColor="accent1" w:themeShade="BF"/>
                <w:sz w:val="28"/>
                <w:lang w:val="en-US"/>
              </w:rPr>
            </w:pPr>
            <w:r w:rsidRPr="007F073A">
              <w:rPr>
                <w:rFonts w:asciiTheme="majorHAnsi" w:hAnsiTheme="majorHAnsi" w:cstheme="minorBidi"/>
                <w:b/>
                <w:color w:val="242935" w:themeColor="accent1" w:themeShade="BF"/>
                <w:sz w:val="28"/>
                <w:lang w:val="en-US"/>
              </w:rPr>
              <w:t>Education</w:t>
            </w:r>
          </w:p>
          <w:p w14:paraId="3F76D17F" w14:textId="773AFDDD" w:rsidR="00DA5D48" w:rsidRDefault="00DA5D48" w:rsidP="00C8550F">
            <w:pPr>
              <w:pStyle w:val="NoSpacing"/>
              <w:spacing w:after="80" w:line="276" w:lineRule="auto"/>
              <w:rPr>
                <w:rFonts w:ascii="Georgia" w:hAnsi="Georgia" w:cs="Times New Roman"/>
                <w:b/>
                <w:bCs/>
                <w:color w:val="242935" w:themeColor="accent1" w:themeShade="BF"/>
              </w:rPr>
            </w:pPr>
            <w:r w:rsidRPr="00DA5D48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>Utrecht University</w:t>
            </w:r>
            <w:r>
              <w:rPr>
                <w:rFonts w:ascii="Georgia" w:hAnsi="Georgia" w:cs="Times New Roman"/>
                <w:b/>
                <w:bCs/>
                <w:color w:val="242935" w:themeColor="accent1" w:themeShade="BF"/>
              </w:rPr>
              <w:t xml:space="preserve"> </w:t>
            </w:r>
          </w:p>
          <w:p w14:paraId="3E39D91E" w14:textId="77777777" w:rsidR="005D6736" w:rsidRDefault="002E45D5" w:rsidP="005D6736">
            <w:pPr>
              <w:pStyle w:val="NoSpacing"/>
              <w:spacing w:after="80" w:line="276" w:lineRule="auto"/>
              <w:ind w:left="395"/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</w:pPr>
            <w:r w:rsidRPr="002E45D5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>Faculty of Science, The Netherlands</w:t>
            </w:r>
          </w:p>
          <w:p w14:paraId="49CF251C" w14:textId="77777777" w:rsidR="005D6736" w:rsidRPr="005D6736" w:rsidRDefault="002E45D5" w:rsidP="00882636">
            <w:pPr>
              <w:pStyle w:val="NoSpacing"/>
              <w:numPr>
                <w:ilvl w:val="0"/>
                <w:numId w:val="7"/>
              </w:numPr>
              <w:spacing w:line="276" w:lineRule="auto"/>
              <w:ind w:left="1168" w:hanging="357"/>
              <w:rPr>
                <w:rFonts w:ascii="Georgia" w:hAnsi="Georgia" w:cs="Times New Roman"/>
                <w:b/>
                <w:bCs/>
                <w:color w:val="404040" w:themeColor="text1" w:themeTint="BF"/>
              </w:rPr>
            </w:pPr>
            <w:r w:rsidRPr="005D6736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>MSc</w:t>
            </w:r>
            <w:r w:rsidRPr="005D6736">
              <w:rPr>
                <w:rFonts w:ascii="Georgia" w:hAnsi="Georgia" w:cs="Times New Roman"/>
                <w:sz w:val="24"/>
                <w:szCs w:val="24"/>
              </w:rPr>
              <w:t xml:space="preserve"> </w:t>
            </w:r>
            <w:r w:rsidRPr="005D6736">
              <w:rPr>
                <w:noProof/>
                <w:color w:val="404040" w:themeColor="text1" w:themeTint="BF"/>
                <w:lang w:bidi="sv-SE"/>
              </w:rPr>
              <w:t xml:space="preserve">in Cancer Genomics &amp; Developmental </w:t>
            </w:r>
            <w:r w:rsidRPr="005D6736">
              <w:rPr>
                <w:noProof/>
                <w:color w:val="0D0D0D" w:themeColor="text1" w:themeTint="F2"/>
                <w:lang w:bidi="sv-SE"/>
              </w:rPr>
              <w:t>Biology | 2011</w:t>
            </w:r>
          </w:p>
          <w:p w14:paraId="52F281A5" w14:textId="69B46D39" w:rsidR="00C8550F" w:rsidRPr="005D6736" w:rsidRDefault="002E45D5" w:rsidP="005D6736">
            <w:pPr>
              <w:pStyle w:val="NoSpacing"/>
              <w:numPr>
                <w:ilvl w:val="0"/>
                <w:numId w:val="7"/>
              </w:numPr>
              <w:spacing w:after="80" w:line="276" w:lineRule="auto"/>
              <w:rPr>
                <w:rFonts w:ascii="Georgia" w:hAnsi="Georgia" w:cs="Times New Roman"/>
                <w:b/>
                <w:bCs/>
                <w:color w:val="404040" w:themeColor="text1" w:themeTint="BF"/>
              </w:rPr>
            </w:pPr>
            <w:r w:rsidRPr="005D6736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>BSc</w:t>
            </w:r>
            <w:r w:rsidRPr="005D6736">
              <w:rPr>
                <w:rFonts w:ascii="Georgia" w:hAnsi="Georgia" w:cs="Times New Roman"/>
                <w:sz w:val="24"/>
                <w:szCs w:val="24"/>
              </w:rPr>
              <w:t xml:space="preserve"> </w:t>
            </w:r>
            <w:r w:rsidRPr="005D6736">
              <w:rPr>
                <w:noProof/>
                <w:color w:val="404040" w:themeColor="text1" w:themeTint="BF"/>
                <w:lang w:bidi="sv-SE"/>
              </w:rPr>
              <w:t xml:space="preserve">in </w:t>
            </w:r>
            <w:r w:rsidRPr="005D6736">
              <w:rPr>
                <w:noProof/>
                <w:color w:val="0D0D0D" w:themeColor="text1" w:themeTint="F2"/>
                <w:lang w:bidi="sv-SE"/>
              </w:rPr>
              <w:t>Biomedical Sciences | 2008</w:t>
            </w:r>
          </w:p>
        </w:tc>
      </w:tr>
      <w:tr w:rsidR="00DA5D48" w:rsidRPr="003C1098" w14:paraId="0EE7DB0B" w14:textId="77777777" w:rsidTr="008C00E7">
        <w:trPr>
          <w:trHeight w:val="1828"/>
        </w:trPr>
        <w:tc>
          <w:tcPr>
            <w:tcW w:w="1273" w:type="dxa"/>
          </w:tcPr>
          <w:p w14:paraId="632B5156" w14:textId="77777777" w:rsidR="00DA5D48" w:rsidRPr="00FC38DF" w:rsidRDefault="00DA5D48" w:rsidP="00E10F01">
            <w:pPr>
              <w:pStyle w:val="Heading1"/>
              <w:rPr>
                <w:noProof/>
                <w:lang w:val="en-US"/>
              </w:rPr>
            </w:pPr>
          </w:p>
        </w:tc>
        <w:tc>
          <w:tcPr>
            <w:tcW w:w="9193" w:type="dxa"/>
            <w:gridSpan w:val="2"/>
          </w:tcPr>
          <w:p w14:paraId="424650ED" w14:textId="60B26E33" w:rsidR="00DA5D48" w:rsidRDefault="00DA5D48" w:rsidP="00C8550F">
            <w:pPr>
              <w:pStyle w:val="TextRight"/>
              <w:spacing w:before="120" w:after="120" w:line="276" w:lineRule="auto"/>
              <w:rPr>
                <w:rFonts w:asciiTheme="majorHAnsi" w:hAnsiTheme="majorHAnsi" w:cstheme="minorBidi"/>
                <w:b/>
                <w:color w:val="242935" w:themeColor="accent1" w:themeShade="BF"/>
                <w:sz w:val="28"/>
                <w:lang w:val="en-US"/>
              </w:rPr>
            </w:pPr>
            <w:r>
              <w:rPr>
                <w:rFonts w:asciiTheme="majorHAnsi" w:hAnsiTheme="majorHAnsi" w:cstheme="minorBidi"/>
                <w:b/>
                <w:color w:val="242935" w:themeColor="accent1" w:themeShade="BF"/>
                <w:sz w:val="28"/>
                <w:lang w:val="en-US"/>
              </w:rPr>
              <w:t>Certifica</w:t>
            </w:r>
            <w:r w:rsidR="00C8550F">
              <w:rPr>
                <w:rFonts w:asciiTheme="majorHAnsi" w:hAnsiTheme="majorHAnsi" w:cstheme="minorBidi"/>
                <w:b/>
                <w:color w:val="242935" w:themeColor="accent1" w:themeShade="BF"/>
                <w:sz w:val="28"/>
                <w:lang w:val="en-US"/>
              </w:rPr>
              <w:t>tes</w:t>
            </w:r>
          </w:p>
          <w:p w14:paraId="74377C1E" w14:textId="459CF0FF" w:rsidR="00DA5D48" w:rsidRPr="00AE7002" w:rsidRDefault="00DA5D48" w:rsidP="00A038EB">
            <w:pPr>
              <w:pStyle w:val="NoSpacing"/>
              <w:numPr>
                <w:ilvl w:val="0"/>
                <w:numId w:val="7"/>
              </w:numPr>
              <w:spacing w:line="276" w:lineRule="auto"/>
              <w:ind w:left="1168" w:hanging="357"/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</w:pPr>
            <w:r w:rsidRPr="00AE7002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>Data Analyst</w:t>
            </w:r>
            <w:r w:rsidR="00BC6362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 xml:space="preserve"> Professional with R</w:t>
            </w:r>
            <w:r w:rsidRPr="00AE7002">
              <w:rPr>
                <w:noProof/>
                <w:color w:val="0D0D0D" w:themeColor="text1" w:themeTint="F2"/>
                <w:lang w:bidi="sv-SE"/>
              </w:rPr>
              <w:t xml:space="preserve"> (Datacamp)</w:t>
            </w:r>
          </w:p>
          <w:p w14:paraId="0AF75611" w14:textId="77777777" w:rsidR="005D477D" w:rsidRPr="00AE7002" w:rsidRDefault="005D477D" w:rsidP="00A038EB">
            <w:pPr>
              <w:pStyle w:val="NoSpacing"/>
              <w:numPr>
                <w:ilvl w:val="0"/>
                <w:numId w:val="7"/>
              </w:numPr>
              <w:spacing w:line="276" w:lineRule="auto"/>
              <w:ind w:left="1168" w:hanging="357"/>
              <w:rPr>
                <w:noProof/>
                <w:color w:val="0D0D0D" w:themeColor="text1" w:themeTint="F2"/>
                <w:lang w:bidi="sv-SE"/>
              </w:rPr>
            </w:pPr>
            <w:r w:rsidRPr="005D6736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>FELASA C</w:t>
            </w:r>
            <w:r w:rsidRPr="00AE7002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 xml:space="preserve"> </w:t>
            </w:r>
            <w:r w:rsidRPr="00AE7002">
              <w:rPr>
                <w:noProof/>
                <w:color w:val="0D0D0D" w:themeColor="text1" w:themeTint="F2"/>
                <w:lang w:bidi="sv-SE"/>
              </w:rPr>
              <w:t>Laboratory Animal Sciences (Karolinska Institute, Sweden)</w:t>
            </w:r>
          </w:p>
          <w:p w14:paraId="0FDC3B9E" w14:textId="4213F0D2" w:rsidR="00DA5D48" w:rsidRPr="005D6736" w:rsidRDefault="00DA5D48" w:rsidP="00A038EB">
            <w:pPr>
              <w:pStyle w:val="NoSpacing"/>
              <w:numPr>
                <w:ilvl w:val="0"/>
                <w:numId w:val="7"/>
              </w:numPr>
              <w:spacing w:line="276" w:lineRule="auto"/>
              <w:ind w:left="1168" w:hanging="357"/>
              <w:rPr>
                <w:noProof/>
                <w:color w:val="404040" w:themeColor="text1" w:themeTint="BF"/>
                <w:lang w:bidi="sv-SE"/>
              </w:rPr>
            </w:pPr>
            <w:r w:rsidRPr="00AE7002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>Radiation Hygiene</w:t>
            </w:r>
            <w:r w:rsidR="00BC6362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 xml:space="preserve"> Expert</w:t>
            </w:r>
            <w:r w:rsidRPr="00AE7002">
              <w:rPr>
                <w:noProof/>
                <w:color w:val="0D0D0D" w:themeColor="text1" w:themeTint="F2"/>
                <w:lang w:bidi="sv-SE"/>
              </w:rPr>
              <w:t xml:space="preserve"> level 5b (Utrecht University, the Netherlands)</w:t>
            </w:r>
          </w:p>
        </w:tc>
      </w:tr>
      <w:tr w:rsidR="00E658F2" w:rsidRPr="003C1098" w14:paraId="11A4F2C3" w14:textId="77777777" w:rsidTr="008C00E7">
        <w:trPr>
          <w:trHeight w:val="2065"/>
        </w:trPr>
        <w:tc>
          <w:tcPr>
            <w:tcW w:w="1273" w:type="dxa"/>
          </w:tcPr>
          <w:p w14:paraId="7A28C536" w14:textId="77777777" w:rsidR="00E658F2" w:rsidRPr="009C0376" w:rsidRDefault="00E658F2" w:rsidP="00E10F01">
            <w:pPr>
              <w:pStyle w:val="Heading1"/>
              <w:rPr>
                <w:rFonts w:asciiTheme="minorHAnsi" w:hAnsiTheme="minorHAnsi" w:cstheme="minorHAnsi"/>
                <w:b w:val="0"/>
                <w:bCs/>
                <w:noProof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9193" w:type="dxa"/>
            <w:gridSpan w:val="2"/>
          </w:tcPr>
          <w:p w14:paraId="36027356" w14:textId="46A37D4E" w:rsidR="00E658F2" w:rsidRDefault="00E658F2" w:rsidP="00E658F2">
            <w:pPr>
              <w:pStyle w:val="TextRight"/>
              <w:spacing w:before="120" w:after="120" w:line="276" w:lineRule="auto"/>
              <w:rPr>
                <w:rFonts w:asciiTheme="majorHAnsi" w:hAnsiTheme="majorHAnsi" w:cstheme="minorBidi"/>
                <w:b/>
                <w:color w:val="242935" w:themeColor="accent1" w:themeShade="BF"/>
                <w:sz w:val="28"/>
                <w:lang w:val="en-US"/>
              </w:rPr>
            </w:pPr>
            <w:r>
              <w:rPr>
                <w:rFonts w:asciiTheme="majorHAnsi" w:hAnsiTheme="majorHAnsi" w:cstheme="minorBidi"/>
                <w:b/>
                <w:color w:val="242935" w:themeColor="accent1" w:themeShade="BF"/>
                <w:sz w:val="28"/>
                <w:lang w:val="en-US"/>
              </w:rPr>
              <w:t>Awards</w:t>
            </w:r>
          </w:p>
          <w:p w14:paraId="4CC5D94F" w14:textId="77777777" w:rsidR="005D6736" w:rsidRDefault="005D6736" w:rsidP="005D6736">
            <w:pPr>
              <w:pStyle w:val="NoSpacing"/>
              <w:spacing w:after="80" w:line="276" w:lineRule="auto"/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</w:pPr>
            <w:r w:rsidRPr="005D6736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>S</w:t>
            </w:r>
            <w:r w:rsidR="00E658F2" w:rsidRPr="005D6736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 xml:space="preserve">wedish Research Council International Postdoctoral Fellowship </w:t>
            </w:r>
          </w:p>
          <w:p w14:paraId="3FE81920" w14:textId="684A2F8F" w:rsidR="00AE7002" w:rsidRDefault="005D6736" w:rsidP="00AE7002">
            <w:pPr>
              <w:spacing w:after="80" w:line="276" w:lineRule="auto"/>
              <w:ind w:left="395"/>
              <w:rPr>
                <w:noProof/>
                <w:color w:val="0D0D0D" w:themeColor="text1" w:themeTint="F2"/>
                <w:sz w:val="22"/>
                <w:szCs w:val="22"/>
                <w:lang w:val="en-US" w:bidi="sv-SE"/>
              </w:rPr>
            </w:pPr>
            <w:r w:rsidRPr="00AE7002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val="en-US" w:bidi="sv-SE"/>
              </w:rPr>
              <w:t>2019 – 2022</w:t>
            </w:r>
            <w:r w:rsidRPr="00AE7002">
              <w:rPr>
                <w:rFonts w:ascii="Georgia" w:hAnsi="Georgia" w:cs="Arial"/>
                <w:b/>
                <w:bCs/>
                <w:color w:val="7282A1" w:themeColor="accent1" w:themeTint="99"/>
                <w:lang w:val="en-US"/>
              </w:rPr>
              <w:t xml:space="preserve"> </w:t>
            </w:r>
            <w:r w:rsidRPr="00AE7002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val="en-US" w:bidi="sv-SE"/>
              </w:rPr>
              <w:t>Three-year personal fellowship</w:t>
            </w:r>
            <w:r w:rsidRPr="00AE7002">
              <w:rPr>
                <w:rFonts w:ascii="Georgia" w:hAnsi="Georgia" w:cs="Arial"/>
                <w:b/>
                <w:bCs/>
                <w:color w:val="7282A1" w:themeColor="accent1" w:themeTint="99"/>
                <w:sz w:val="22"/>
                <w:szCs w:val="22"/>
                <w:lang w:val="en-US"/>
              </w:rPr>
              <w:t xml:space="preserve"> </w:t>
            </w:r>
            <w:r w:rsidRPr="00AE7002">
              <w:rPr>
                <w:noProof/>
                <w:color w:val="0D0D0D" w:themeColor="text1" w:themeTint="F2"/>
                <w:sz w:val="22"/>
                <w:szCs w:val="22"/>
                <w:lang w:val="en-US" w:bidi="sv-SE"/>
              </w:rPr>
              <w:t xml:space="preserve">to do postdoctoral </w:t>
            </w:r>
            <w:r w:rsidR="00801D4C">
              <w:rPr>
                <w:noProof/>
                <w:color w:val="0D0D0D" w:themeColor="text1" w:themeTint="F2"/>
                <w:sz w:val="22"/>
                <w:szCs w:val="22"/>
                <w:lang w:val="en-US" w:bidi="sv-SE"/>
              </w:rPr>
              <w:t>research</w:t>
            </w:r>
            <w:r w:rsidRPr="00AE7002">
              <w:rPr>
                <w:noProof/>
                <w:color w:val="0D0D0D" w:themeColor="text1" w:themeTint="F2"/>
                <w:sz w:val="22"/>
                <w:szCs w:val="22"/>
                <w:lang w:val="en-US" w:bidi="sv-SE"/>
              </w:rPr>
              <w:t xml:space="preserve"> abroad</w:t>
            </w:r>
            <w:r w:rsidR="00AE7002">
              <w:rPr>
                <w:noProof/>
                <w:color w:val="0D0D0D" w:themeColor="text1" w:themeTint="F2"/>
                <w:sz w:val="22"/>
                <w:szCs w:val="22"/>
                <w:lang w:val="en-US" w:bidi="sv-SE"/>
              </w:rPr>
              <w:t xml:space="preserve"> </w:t>
            </w:r>
          </w:p>
          <w:p w14:paraId="3C231173" w14:textId="7E236D1A" w:rsidR="00AE7002" w:rsidRPr="00A038EB" w:rsidRDefault="00796AC2" w:rsidP="00882636">
            <w:pPr>
              <w:pStyle w:val="NoSpacing"/>
              <w:spacing w:line="276" w:lineRule="auto"/>
              <w:ind w:left="1168"/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</w:pPr>
            <w:r w:rsidRPr="00A038EB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 xml:space="preserve">SEK 3.150.000, </w:t>
            </w:r>
            <w:r w:rsidR="00E658F2" w:rsidRPr="00A038EB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equivalent to €290.000</w:t>
            </w:r>
          </w:p>
          <w:p w14:paraId="0922A873" w14:textId="54835EC2" w:rsidR="00E658F2" w:rsidRPr="00796AC2" w:rsidRDefault="00BC6362" w:rsidP="00A038EB">
            <w:pPr>
              <w:pStyle w:val="NoSpacing"/>
              <w:spacing w:after="80" w:line="276" w:lineRule="auto"/>
              <w:ind w:left="1170"/>
              <w:rPr>
                <w:rFonts w:cstheme="minorHAnsi"/>
                <w:noProof/>
                <w:color w:val="404040" w:themeColor="text1" w:themeTint="BF"/>
                <w:lang w:bidi="sv-SE"/>
              </w:rPr>
            </w:pPr>
            <w:r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Project t</w:t>
            </w:r>
            <w:r w:rsidR="00744C18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i</w:t>
            </w:r>
            <w:r w:rsidR="00744C18">
              <w:rPr>
                <w:rStyle w:val="Emphasis"/>
                <w:rFonts w:cs="Times New Roman (Body CS)"/>
                <w:color w:val="404040" w:themeColor="text1" w:themeTint="BF"/>
              </w:rPr>
              <w:t>tle</w:t>
            </w:r>
            <w:r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 xml:space="preserve">: </w:t>
            </w:r>
            <w:r w:rsidR="005D6736" w:rsidRPr="00A038EB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The dietary composition of fatty acids – how does it affect feeding behavior?</w:t>
            </w:r>
          </w:p>
        </w:tc>
      </w:tr>
      <w:tr w:rsidR="005D477D" w:rsidRPr="003C1098" w14:paraId="18530E43" w14:textId="77777777" w:rsidTr="008C00E7">
        <w:trPr>
          <w:trHeight w:val="2065"/>
        </w:trPr>
        <w:tc>
          <w:tcPr>
            <w:tcW w:w="1273" w:type="dxa"/>
          </w:tcPr>
          <w:p w14:paraId="7A13F848" w14:textId="77777777" w:rsidR="005D477D" w:rsidRPr="009C0376" w:rsidRDefault="005D477D" w:rsidP="00E10F01">
            <w:pPr>
              <w:pStyle w:val="Heading1"/>
              <w:rPr>
                <w:rFonts w:asciiTheme="minorHAnsi" w:hAnsiTheme="minorHAnsi" w:cstheme="minorHAnsi"/>
                <w:b w:val="0"/>
                <w:bCs/>
                <w:noProof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9193" w:type="dxa"/>
            <w:gridSpan w:val="2"/>
          </w:tcPr>
          <w:p w14:paraId="754C1487" w14:textId="77777777" w:rsidR="005D477D" w:rsidRDefault="005D477D" w:rsidP="00856FF4">
            <w:pPr>
              <w:pStyle w:val="TextLeft"/>
              <w:spacing w:before="120" w:after="120" w:line="276" w:lineRule="auto"/>
              <w:jc w:val="left"/>
              <w:rPr>
                <w:rFonts w:asciiTheme="majorHAnsi" w:hAnsiTheme="majorHAnsi"/>
                <w:b/>
                <w:noProof/>
                <w:color w:val="242935" w:themeColor="accent1" w:themeShade="BF"/>
                <w:sz w:val="28"/>
                <w:lang w:val="en-US"/>
              </w:rPr>
            </w:pPr>
            <w:r>
              <w:rPr>
                <w:rFonts w:asciiTheme="majorHAnsi" w:hAnsiTheme="majorHAnsi"/>
                <w:b/>
                <w:noProof/>
                <w:color w:val="242935" w:themeColor="accent1" w:themeShade="BF"/>
                <w:sz w:val="28"/>
                <w:lang w:val="en-US"/>
              </w:rPr>
              <w:t>Skills</w:t>
            </w:r>
          </w:p>
          <w:p w14:paraId="6C206410" w14:textId="77777777" w:rsidR="005D477D" w:rsidRDefault="005D477D" w:rsidP="00A038EB">
            <w:pPr>
              <w:spacing w:after="80" w:line="276" w:lineRule="auto"/>
              <w:rPr>
                <w:rFonts w:ascii="Georgia" w:hAnsi="Georgia" w:cs="Arial"/>
                <w:b/>
                <w:bCs/>
                <w:color w:val="7282A1" w:themeColor="accent1" w:themeTint="99"/>
                <w:lang w:val="en-US"/>
              </w:rPr>
            </w:pPr>
            <w:r w:rsidRPr="006C51A0">
              <w:rPr>
                <w:rFonts w:ascii="Georgia" w:hAnsi="Georgia" w:cs="Arial"/>
                <w:b/>
                <w:bCs/>
                <w:color w:val="7282A1" w:themeColor="accent1" w:themeTint="99"/>
                <w:lang w:val="en-US"/>
              </w:rPr>
              <w:t>Data Analy</w:t>
            </w:r>
            <w:r>
              <w:rPr>
                <w:rFonts w:ascii="Georgia" w:hAnsi="Georgia" w:cs="Arial"/>
                <w:b/>
                <w:bCs/>
                <w:color w:val="7282A1" w:themeColor="accent1" w:themeTint="99"/>
                <w:lang w:val="en-US"/>
              </w:rPr>
              <w:t>tics</w:t>
            </w:r>
          </w:p>
          <w:p w14:paraId="6DED8455" w14:textId="201B1211" w:rsidR="005D477D" w:rsidRPr="00AE7002" w:rsidRDefault="005D477D" w:rsidP="00A038EB">
            <w:pPr>
              <w:pStyle w:val="NoSpacing"/>
              <w:numPr>
                <w:ilvl w:val="0"/>
                <w:numId w:val="7"/>
              </w:numPr>
              <w:spacing w:line="276" w:lineRule="auto"/>
              <w:ind w:left="1168" w:hanging="357"/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</w:pPr>
            <w:r w:rsidRPr="00A038EB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>Data collection</w:t>
            </w:r>
            <w:r w:rsidRPr="00AE7002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 xml:space="preserve"> </w:t>
            </w:r>
            <w:r w:rsidRPr="00A038EB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(</w:t>
            </w:r>
            <w:proofErr w:type="spellStart"/>
            <w:r w:rsidR="008E4A0E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W</w:t>
            </w:r>
            <w:r w:rsidRPr="00A038EB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ebscraping</w:t>
            </w:r>
            <w:proofErr w:type="spellEnd"/>
            <w:r w:rsidRPr="00A038EB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 xml:space="preserve"> in R)</w:t>
            </w:r>
          </w:p>
          <w:p w14:paraId="4BFAAE89" w14:textId="22EFB1FC" w:rsidR="005D477D" w:rsidRPr="00A038EB" w:rsidRDefault="00B93FA5" w:rsidP="00A038EB">
            <w:pPr>
              <w:pStyle w:val="NoSpacing"/>
              <w:numPr>
                <w:ilvl w:val="0"/>
                <w:numId w:val="7"/>
              </w:numPr>
              <w:spacing w:line="276" w:lineRule="auto"/>
              <w:ind w:left="1168" w:hanging="357"/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</w:pPr>
            <w:r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>Data o</w:t>
            </w:r>
            <w:r w:rsidR="005D477D" w:rsidRPr="00A038EB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>rganization</w:t>
            </w:r>
            <w:r w:rsidR="005D477D" w:rsidRPr="00AE7002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 xml:space="preserve"> </w:t>
            </w:r>
            <w:r w:rsidR="005D477D" w:rsidRPr="00A038EB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(R, SQL, Excel)</w:t>
            </w:r>
          </w:p>
          <w:p w14:paraId="74B9E6F3" w14:textId="338AD2FC" w:rsidR="005D477D" w:rsidRPr="00AE7002" w:rsidRDefault="008E4A0E" w:rsidP="00A038EB">
            <w:pPr>
              <w:pStyle w:val="NoSpacing"/>
              <w:numPr>
                <w:ilvl w:val="0"/>
                <w:numId w:val="7"/>
              </w:numPr>
              <w:spacing w:line="276" w:lineRule="auto"/>
              <w:ind w:left="1168" w:hanging="357"/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</w:pPr>
            <w:r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>Visualization/c</w:t>
            </w:r>
            <w:r w:rsidR="005D477D" w:rsidRPr="00A038EB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>ommunication</w:t>
            </w:r>
            <w:r w:rsidR="005D477D" w:rsidRPr="00AE7002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 xml:space="preserve"> </w:t>
            </w:r>
            <w:r w:rsidR="005D477D" w:rsidRPr="00A038EB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(Dashboards in R</w:t>
            </w:r>
            <w:r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 xml:space="preserve"> and</w:t>
            </w:r>
            <w:r w:rsidR="005D477D" w:rsidRPr="00A038EB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 xml:space="preserve"> Tableau, HTML)</w:t>
            </w:r>
          </w:p>
          <w:p w14:paraId="25874562" w14:textId="77777777" w:rsidR="00870510" w:rsidRPr="00870510" w:rsidRDefault="005D477D" w:rsidP="00870510">
            <w:pPr>
              <w:pStyle w:val="NoSpacing"/>
              <w:numPr>
                <w:ilvl w:val="0"/>
                <w:numId w:val="7"/>
              </w:numPr>
              <w:spacing w:after="40" w:line="276" w:lineRule="auto"/>
              <w:ind w:left="1168" w:hanging="357"/>
              <w:rPr>
                <w:rStyle w:val="Emphasis"/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</w:pPr>
            <w:r w:rsidRPr="00A038EB">
              <w:rPr>
                <w:rStyle w:val="Emphasis"/>
                <w:rFonts w:cs="Times New Roman (Body CS)"/>
                <w:b/>
                <w:bCs/>
                <w:color w:val="404040" w:themeColor="text1" w:themeTint="BF"/>
                <w:lang w:bidi="sv-SE"/>
              </w:rPr>
              <w:t>Version control</w:t>
            </w:r>
            <w:r w:rsidRPr="00AE7002">
              <w:rPr>
                <w:rFonts w:ascii="Georgia" w:hAnsi="Georgia" w:cs="Arial"/>
                <w:b/>
                <w:bCs/>
                <w:color w:val="7282A1" w:themeColor="accent1" w:themeTint="99"/>
                <w:sz w:val="24"/>
                <w:szCs w:val="24"/>
              </w:rPr>
              <w:t xml:space="preserve"> </w:t>
            </w:r>
            <w:r w:rsidRPr="00A038EB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 xml:space="preserve">(Git &amp; </w:t>
            </w:r>
            <w:proofErr w:type="spellStart"/>
            <w:r w:rsidRPr="00A038EB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Github</w:t>
            </w:r>
            <w:proofErr w:type="spellEnd"/>
            <w:r w:rsidRPr="00A038EB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)</w:t>
            </w:r>
          </w:p>
          <w:p w14:paraId="1D68488A" w14:textId="79E17900" w:rsidR="00870510" w:rsidRPr="00870510" w:rsidRDefault="00870510" w:rsidP="00870510">
            <w:pPr>
              <w:pStyle w:val="NoSpacing"/>
              <w:numPr>
                <w:ilvl w:val="0"/>
                <w:numId w:val="7"/>
              </w:numPr>
              <w:spacing w:after="40" w:line="276" w:lineRule="auto"/>
              <w:ind w:left="1168" w:hanging="357"/>
              <w:rPr>
                <w:rFonts w:ascii="Georgia" w:hAnsi="Georgia" w:cs="Arial"/>
                <w:color w:val="7282A1" w:themeColor="accent1" w:themeTint="99"/>
                <w:sz w:val="24"/>
                <w:szCs w:val="24"/>
              </w:rPr>
            </w:pPr>
            <w:r w:rsidRPr="00870510">
              <w:rPr>
                <w:rStyle w:val="Emphasis"/>
                <w:rFonts w:cs="Times New Roman (Body CS)"/>
                <w:color w:val="404040" w:themeColor="text1" w:themeTint="BF"/>
                <w:lang w:bidi="sv-SE"/>
              </w:rPr>
              <w:t>S</w:t>
            </w:r>
            <w:r w:rsidRPr="00870510">
              <w:rPr>
                <w:rStyle w:val="Emphasis"/>
                <w:rFonts w:cs="Times New Roman (Body CS)"/>
                <w:color w:val="404040" w:themeColor="text1" w:themeTint="BF"/>
              </w:rPr>
              <w:t xml:space="preserve">ee my </w:t>
            </w:r>
            <w:hyperlink r:id="rId13" w:history="1">
              <w:r w:rsidRPr="00870510">
                <w:rPr>
                  <w:noProof/>
                  <w:color w:val="7282A1" w:themeColor="accent1" w:themeTint="99"/>
                  <w:u w:val="single"/>
                  <w:lang w:bidi="sv-SE"/>
                </w:rPr>
                <w:t>Portfolio Page</w:t>
              </w:r>
            </w:hyperlink>
            <w:r>
              <w:rPr>
                <w:noProof/>
                <w:color w:val="7282A1" w:themeColor="accent1" w:themeTint="99"/>
                <w:u w:val="single"/>
                <w:lang w:bidi="sv-SE"/>
              </w:rPr>
              <w:t xml:space="preserve"> </w:t>
            </w:r>
            <w:r w:rsidRPr="00870510">
              <w:rPr>
                <w:rStyle w:val="Emphasis"/>
                <w:rFonts w:cs="Times New Roman (Body CS)"/>
                <w:color w:val="404040" w:themeColor="text1" w:themeTint="BF"/>
              </w:rPr>
              <w:t>for some examples</w:t>
            </w:r>
          </w:p>
          <w:p w14:paraId="11456F66" w14:textId="6E2CDB9F" w:rsidR="005D477D" w:rsidRDefault="005D477D" w:rsidP="003A7CEE">
            <w:pPr>
              <w:spacing w:before="120" w:after="80" w:line="276" w:lineRule="auto"/>
              <w:rPr>
                <w:rFonts w:ascii="Georgia" w:hAnsi="Georgia" w:cs="Arial"/>
                <w:b/>
                <w:bCs/>
                <w:color w:val="7282A1" w:themeColor="accent1" w:themeTint="99"/>
                <w:lang w:val="en-US"/>
              </w:rPr>
            </w:pPr>
            <w:r>
              <w:rPr>
                <w:rFonts w:ascii="Georgia" w:hAnsi="Georgia" w:cs="Arial"/>
                <w:b/>
                <w:bCs/>
                <w:color w:val="7282A1" w:themeColor="accent1" w:themeTint="99"/>
                <w:lang w:val="en-US"/>
              </w:rPr>
              <w:t>Communication</w:t>
            </w:r>
          </w:p>
          <w:p w14:paraId="4505725A" w14:textId="116EE612" w:rsidR="005D477D" w:rsidRPr="003A7CEE" w:rsidRDefault="005D477D" w:rsidP="003A7CEE">
            <w:pPr>
              <w:pStyle w:val="NoSpacing"/>
              <w:numPr>
                <w:ilvl w:val="0"/>
                <w:numId w:val="7"/>
              </w:numPr>
              <w:spacing w:after="40" w:line="276" w:lineRule="auto"/>
              <w:ind w:left="1168" w:hanging="357"/>
              <w:rPr>
                <w:noProof/>
                <w:color w:val="0D0D0D" w:themeColor="text1" w:themeTint="F2"/>
                <w:lang w:bidi="sv-SE"/>
              </w:rPr>
            </w:pPr>
            <w:r w:rsidRPr="003A7CEE">
              <w:rPr>
                <w:noProof/>
                <w:color w:val="0D0D0D" w:themeColor="text1" w:themeTint="F2"/>
                <w:lang w:bidi="sv-SE"/>
              </w:rPr>
              <w:t xml:space="preserve">Presented my research </w:t>
            </w:r>
            <w:r w:rsidR="00BC6362">
              <w:rPr>
                <w:noProof/>
                <w:color w:val="0D0D0D" w:themeColor="text1" w:themeTint="F2"/>
                <w:lang w:bidi="sv-SE"/>
              </w:rPr>
              <w:t>a</w:t>
            </w:r>
            <w:r w:rsidR="00BC6362">
              <w:rPr>
                <w:noProof/>
                <w:color w:val="0D0D0D" w:themeColor="text1" w:themeTint="F2"/>
              </w:rPr>
              <w:t xml:space="preserve">s a selected speaker </w:t>
            </w:r>
            <w:r w:rsidRPr="003A7CEE">
              <w:rPr>
                <w:noProof/>
                <w:color w:val="0D0D0D" w:themeColor="text1" w:themeTint="F2"/>
                <w:lang w:bidi="sv-SE"/>
              </w:rPr>
              <w:t xml:space="preserve">at </w:t>
            </w:r>
            <w:r w:rsidR="00BC6362">
              <w:rPr>
                <w:noProof/>
                <w:color w:val="0D0D0D" w:themeColor="text1" w:themeTint="F2"/>
                <w:lang w:bidi="sv-SE"/>
              </w:rPr>
              <w:t>6</w:t>
            </w:r>
            <w:r w:rsidR="00BC6362">
              <w:rPr>
                <w:noProof/>
                <w:color w:val="0D0D0D" w:themeColor="text1" w:themeTint="F2"/>
              </w:rPr>
              <w:t xml:space="preserve"> </w:t>
            </w:r>
            <w:r w:rsidRPr="003A7CEE">
              <w:rPr>
                <w:noProof/>
                <w:color w:val="0D0D0D" w:themeColor="text1" w:themeTint="F2"/>
                <w:lang w:bidi="sv-SE"/>
              </w:rPr>
              <w:t>international conferences</w:t>
            </w:r>
          </w:p>
          <w:p w14:paraId="720C4A9E" w14:textId="77777777" w:rsidR="00A038EB" w:rsidRDefault="005D477D" w:rsidP="003A7CEE">
            <w:pPr>
              <w:spacing w:before="120" w:after="80" w:line="276" w:lineRule="auto"/>
              <w:rPr>
                <w:rFonts w:ascii="Georgia" w:hAnsi="Georgia" w:cs="Arial"/>
                <w:b/>
                <w:bCs/>
                <w:color w:val="7282A1" w:themeColor="accent1" w:themeTint="99"/>
                <w:lang w:val="en-US"/>
              </w:rPr>
            </w:pPr>
            <w:r>
              <w:rPr>
                <w:rFonts w:ascii="Georgia" w:hAnsi="Georgia" w:cs="Arial"/>
                <w:b/>
                <w:bCs/>
                <w:color w:val="7282A1" w:themeColor="accent1" w:themeTint="99"/>
                <w:lang w:val="en-US"/>
              </w:rPr>
              <w:t>Teamwork</w:t>
            </w:r>
          </w:p>
          <w:p w14:paraId="6B28D3D2" w14:textId="20AC2BED" w:rsidR="00F532B2" w:rsidRPr="009047F6" w:rsidRDefault="005D477D" w:rsidP="009047F6">
            <w:pPr>
              <w:pStyle w:val="NoSpacing"/>
              <w:numPr>
                <w:ilvl w:val="0"/>
                <w:numId w:val="7"/>
              </w:numPr>
              <w:spacing w:after="40" w:line="276" w:lineRule="auto"/>
              <w:ind w:left="1168" w:hanging="357"/>
              <w:rPr>
                <w:noProof/>
                <w:color w:val="0D0D0D" w:themeColor="text1" w:themeTint="F2"/>
                <w:lang w:bidi="sv-SE"/>
              </w:rPr>
            </w:pPr>
            <w:r w:rsidRPr="003A7CEE">
              <w:rPr>
                <w:noProof/>
                <w:color w:val="0D0D0D" w:themeColor="text1" w:themeTint="F2"/>
                <w:lang w:bidi="sv-SE"/>
              </w:rPr>
              <w:t>Collaborated with people of over 15 different nationalities in interdisciplinary teams within and between different laboratorie</w:t>
            </w:r>
            <w:r w:rsidR="003A7CEE">
              <w:rPr>
                <w:noProof/>
                <w:color w:val="0D0D0D" w:themeColor="text1" w:themeTint="F2"/>
                <w:lang w:bidi="sv-SE"/>
              </w:rPr>
              <w:t>s</w:t>
            </w:r>
          </w:p>
        </w:tc>
      </w:tr>
      <w:tr w:rsidR="00856FF4" w:rsidRPr="003C1098" w14:paraId="4D3D61B5" w14:textId="77777777" w:rsidTr="008C00E7">
        <w:trPr>
          <w:trHeight w:val="1928"/>
        </w:trPr>
        <w:tc>
          <w:tcPr>
            <w:tcW w:w="1273" w:type="dxa"/>
          </w:tcPr>
          <w:p w14:paraId="397115FE" w14:textId="5058888E" w:rsidR="00856FF4" w:rsidRPr="009C0376" w:rsidRDefault="00856FF4" w:rsidP="00E10F01">
            <w:pPr>
              <w:pStyle w:val="Heading1"/>
              <w:rPr>
                <w:rFonts w:asciiTheme="minorHAnsi" w:hAnsiTheme="minorHAnsi" w:cstheme="minorHAnsi"/>
                <w:b w:val="0"/>
                <w:bCs/>
                <w:noProof/>
                <w:lang w:val="en-US"/>
              </w:rPr>
            </w:pPr>
          </w:p>
        </w:tc>
        <w:tc>
          <w:tcPr>
            <w:tcW w:w="9193" w:type="dxa"/>
            <w:gridSpan w:val="2"/>
          </w:tcPr>
          <w:p w14:paraId="42658F75" w14:textId="7CFB8CDC" w:rsidR="00856FF4" w:rsidRPr="00856FF4" w:rsidRDefault="00856FF4" w:rsidP="003A7CEE">
            <w:pPr>
              <w:pStyle w:val="NoSpacing"/>
              <w:spacing w:before="120" w:after="40" w:line="276" w:lineRule="auto"/>
              <w:ind w:left="675" w:hanging="675"/>
              <w:rPr>
                <w:noProof/>
                <w:color w:val="0D0D0D" w:themeColor="text1" w:themeTint="F2"/>
                <w:sz w:val="20"/>
                <w:lang w:bidi="sv-SE"/>
              </w:rPr>
            </w:pPr>
          </w:p>
        </w:tc>
      </w:tr>
    </w:tbl>
    <w:p w14:paraId="744A5A32" w14:textId="77777777" w:rsidR="00EE2BDB" w:rsidRPr="000F4ECD" w:rsidRDefault="00EE2BDB" w:rsidP="00F532B2">
      <w:pPr>
        <w:tabs>
          <w:tab w:val="left" w:pos="1594"/>
        </w:tabs>
        <w:rPr>
          <w:noProof/>
          <w:sz w:val="2"/>
          <w:szCs w:val="2"/>
          <w:lang w:val="en-US"/>
        </w:rPr>
      </w:pPr>
    </w:p>
    <w:sectPr w:rsidR="00EE2BDB" w:rsidRPr="000F4ECD" w:rsidSect="00EB64D1">
      <w:footerReference w:type="default" r:id="rId14"/>
      <w:pgSz w:w="11906" w:h="16838" w:code="9"/>
      <w:pgMar w:top="720" w:right="720" w:bottom="720" w:left="720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C94EE" w14:textId="77777777" w:rsidR="005D5656" w:rsidRDefault="005D5656" w:rsidP="00F316AD">
      <w:r>
        <w:separator/>
      </w:r>
    </w:p>
  </w:endnote>
  <w:endnote w:type="continuationSeparator" w:id="0">
    <w:p w14:paraId="71936FEE" w14:textId="77777777" w:rsidR="005D5656" w:rsidRDefault="005D565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94399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9DB957" w14:textId="21380621" w:rsidR="00EB64D1" w:rsidRPr="003B061F" w:rsidRDefault="003B061F" w:rsidP="003B061F">
            <w:pPr>
              <w:pStyle w:val="Footer"/>
              <w:shd w:val="clear" w:color="auto" w:fill="D0D5DF" w:themeFill="accent1" w:themeFillTint="33"/>
              <w:tabs>
                <w:tab w:val="clear" w:pos="9360"/>
                <w:tab w:val="right" w:pos="10440"/>
              </w:tabs>
              <w:rPr>
                <w:lang w:val="nl-NL"/>
              </w:rPr>
            </w:pPr>
            <w:r w:rsidRPr="003B061F">
              <w:rPr>
                <w:lang w:val="nl-NL"/>
              </w:rPr>
              <w:t>CV Jasper de Jong</w:t>
            </w:r>
            <w:r w:rsidRPr="003B061F"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 w:rsidR="00EB64D1" w:rsidRPr="003B061F">
              <w:rPr>
                <w:lang w:val="nl-NL"/>
              </w:rPr>
              <w:t xml:space="preserve">Page </w:t>
            </w:r>
            <w:r w:rsidR="00EB64D1" w:rsidRPr="003B061F">
              <w:fldChar w:fldCharType="begin"/>
            </w:r>
            <w:r w:rsidR="00EB64D1" w:rsidRPr="003B061F">
              <w:rPr>
                <w:lang w:val="nl-NL"/>
              </w:rPr>
              <w:instrText>PAGE</w:instrText>
            </w:r>
            <w:r w:rsidR="00EB64D1" w:rsidRPr="003B061F">
              <w:fldChar w:fldCharType="separate"/>
            </w:r>
            <w:r w:rsidR="00EB64D1" w:rsidRPr="003B061F">
              <w:rPr>
                <w:lang w:val="nl-NL"/>
              </w:rPr>
              <w:t>2</w:t>
            </w:r>
            <w:r w:rsidR="00EB64D1" w:rsidRPr="003B061F">
              <w:fldChar w:fldCharType="end"/>
            </w:r>
            <w:r w:rsidR="00EB64D1" w:rsidRPr="003B061F">
              <w:rPr>
                <w:lang w:val="nl-NL"/>
              </w:rPr>
              <w:t xml:space="preserve"> of </w:t>
            </w:r>
            <w:r w:rsidR="00EB64D1" w:rsidRPr="003B061F">
              <w:fldChar w:fldCharType="begin"/>
            </w:r>
            <w:r w:rsidR="00EB64D1" w:rsidRPr="003B061F">
              <w:rPr>
                <w:lang w:val="nl-NL"/>
              </w:rPr>
              <w:instrText>NUMPAGES</w:instrText>
            </w:r>
            <w:r w:rsidR="00EB64D1" w:rsidRPr="003B061F">
              <w:fldChar w:fldCharType="separate"/>
            </w:r>
            <w:r w:rsidR="00EB64D1" w:rsidRPr="003B061F">
              <w:rPr>
                <w:lang w:val="nl-NL"/>
              </w:rPr>
              <w:t>2</w:t>
            </w:r>
            <w:r w:rsidR="00EB64D1" w:rsidRPr="003B061F">
              <w:fldChar w:fldCharType="end"/>
            </w:r>
          </w:p>
        </w:sdtContent>
      </w:sdt>
    </w:sdtContent>
  </w:sdt>
  <w:p w14:paraId="24F617B9" w14:textId="45E52A8A" w:rsidR="000E1D44" w:rsidRPr="003B061F" w:rsidRDefault="000E1D44" w:rsidP="00404CC7">
    <w:pPr>
      <w:pStyle w:val="Footer"/>
      <w:shd w:val="clear" w:color="auto" w:fill="FFFFFF" w:themeFill="background1"/>
      <w:tabs>
        <w:tab w:val="clear" w:pos="4680"/>
        <w:tab w:val="clear" w:pos="9360"/>
        <w:tab w:val="left" w:pos="1092"/>
      </w:tabs>
      <w:rPr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8CFB2" w14:textId="77777777" w:rsidR="005D5656" w:rsidRDefault="005D5656" w:rsidP="00F316AD">
      <w:r>
        <w:separator/>
      </w:r>
    </w:p>
  </w:footnote>
  <w:footnote w:type="continuationSeparator" w:id="0">
    <w:p w14:paraId="03D9DE55" w14:textId="77777777" w:rsidR="005D5656" w:rsidRDefault="005D5656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405"/>
    <w:multiLevelType w:val="hybridMultilevel"/>
    <w:tmpl w:val="B9AEBD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1DC2"/>
    <w:multiLevelType w:val="hybridMultilevel"/>
    <w:tmpl w:val="94BA49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E16A1"/>
    <w:multiLevelType w:val="hybridMultilevel"/>
    <w:tmpl w:val="7EB2EC8C"/>
    <w:lvl w:ilvl="0" w:tplc="4A0ADD6E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181C24" w:themeColor="accent1" w:themeShade="80"/>
        <w:sz w:val="22"/>
        <w:szCs w:val="22"/>
      </w:rPr>
    </w:lvl>
    <w:lvl w:ilvl="1" w:tplc="041D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CCC1CDE"/>
    <w:multiLevelType w:val="hybridMultilevel"/>
    <w:tmpl w:val="CA0A6C70"/>
    <w:lvl w:ilvl="0" w:tplc="041D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E255B0B"/>
    <w:multiLevelType w:val="hybridMultilevel"/>
    <w:tmpl w:val="F9143B1E"/>
    <w:lvl w:ilvl="0" w:tplc="4B487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257CB"/>
    <w:multiLevelType w:val="hybridMultilevel"/>
    <w:tmpl w:val="E24C26AE"/>
    <w:lvl w:ilvl="0" w:tplc="46BC0DB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6A6A6" w:themeColor="background1" w:themeShade="A6"/>
      </w:rPr>
    </w:lvl>
    <w:lvl w:ilvl="1" w:tplc="0413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B373783"/>
    <w:multiLevelType w:val="hybridMultilevel"/>
    <w:tmpl w:val="97982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95E5D"/>
    <w:multiLevelType w:val="hybridMultilevel"/>
    <w:tmpl w:val="E3387266"/>
    <w:lvl w:ilvl="0" w:tplc="041D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8" w15:restartNumberingAfterBreak="0">
    <w:nsid w:val="271B67A2"/>
    <w:multiLevelType w:val="hybridMultilevel"/>
    <w:tmpl w:val="219CC3AC"/>
    <w:lvl w:ilvl="0" w:tplc="041D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9113416"/>
    <w:multiLevelType w:val="hybridMultilevel"/>
    <w:tmpl w:val="D9DEB214"/>
    <w:lvl w:ilvl="0" w:tplc="DA7A0072">
      <w:numFmt w:val="bullet"/>
      <w:lvlText w:val="-"/>
      <w:lvlJc w:val="left"/>
      <w:pPr>
        <w:ind w:left="720" w:hanging="360"/>
      </w:pPr>
      <w:rPr>
        <w:rFonts w:ascii="Georgia" w:eastAsiaTheme="minorHAnsi" w:hAnsi="Georgia" w:cs="Times New Roman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25B25"/>
    <w:multiLevelType w:val="hybridMultilevel"/>
    <w:tmpl w:val="F312BC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B2345"/>
    <w:multiLevelType w:val="hybridMultilevel"/>
    <w:tmpl w:val="F0C434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105F4"/>
    <w:multiLevelType w:val="hybridMultilevel"/>
    <w:tmpl w:val="EE782F7C"/>
    <w:lvl w:ilvl="0" w:tplc="DA7A0072">
      <w:numFmt w:val="bullet"/>
      <w:lvlText w:val="-"/>
      <w:lvlJc w:val="left"/>
      <w:pPr>
        <w:ind w:left="720" w:hanging="360"/>
      </w:pPr>
      <w:rPr>
        <w:rFonts w:ascii="Georgia" w:eastAsiaTheme="minorHAnsi" w:hAnsi="Georgia" w:cs="Times New Roman" w:hint="default"/>
        <w:b/>
      </w:rPr>
    </w:lvl>
    <w:lvl w:ilvl="1" w:tplc="9F4461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A6A6A6" w:themeColor="background1" w:themeShade="A6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B1290"/>
    <w:multiLevelType w:val="hybridMultilevel"/>
    <w:tmpl w:val="AF26C594"/>
    <w:lvl w:ilvl="0" w:tplc="041D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4" w15:restartNumberingAfterBreak="0">
    <w:nsid w:val="42877F09"/>
    <w:multiLevelType w:val="hybridMultilevel"/>
    <w:tmpl w:val="96DC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C0D52"/>
    <w:multiLevelType w:val="hybridMultilevel"/>
    <w:tmpl w:val="5E58C08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461552"/>
    <w:multiLevelType w:val="hybridMultilevel"/>
    <w:tmpl w:val="37EE33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10105"/>
    <w:multiLevelType w:val="hybridMultilevel"/>
    <w:tmpl w:val="2F60ED38"/>
    <w:lvl w:ilvl="0" w:tplc="041D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8" w15:restartNumberingAfterBreak="0">
    <w:nsid w:val="50A45A72"/>
    <w:multiLevelType w:val="hybridMultilevel"/>
    <w:tmpl w:val="44107FB0"/>
    <w:lvl w:ilvl="0" w:tplc="DA7A0072">
      <w:numFmt w:val="bullet"/>
      <w:lvlText w:val="-"/>
      <w:lvlJc w:val="left"/>
      <w:pPr>
        <w:ind w:left="720" w:hanging="360"/>
      </w:pPr>
      <w:rPr>
        <w:rFonts w:ascii="Georgia" w:eastAsiaTheme="minorHAnsi" w:hAnsi="Georgia" w:cs="Times New Roman" w:hint="default"/>
        <w:b/>
      </w:rPr>
    </w:lvl>
    <w:lvl w:ilvl="1" w:tplc="9F4461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6A6A6" w:themeColor="background1" w:themeShade="A6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77B06"/>
    <w:multiLevelType w:val="hybridMultilevel"/>
    <w:tmpl w:val="C6205146"/>
    <w:lvl w:ilvl="0" w:tplc="DA7A0072">
      <w:numFmt w:val="bullet"/>
      <w:lvlText w:val="-"/>
      <w:lvlJc w:val="left"/>
      <w:pPr>
        <w:ind w:left="2520" w:hanging="360"/>
      </w:pPr>
      <w:rPr>
        <w:rFonts w:ascii="Georgia" w:eastAsiaTheme="minorHAnsi" w:hAnsi="Georgia" w:cs="Times New Roman" w:hint="default"/>
        <w:b/>
      </w:rPr>
    </w:lvl>
    <w:lvl w:ilvl="1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0BD0148"/>
    <w:multiLevelType w:val="hybridMultilevel"/>
    <w:tmpl w:val="91226D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72198"/>
    <w:multiLevelType w:val="hybridMultilevel"/>
    <w:tmpl w:val="19A2E07C"/>
    <w:lvl w:ilvl="0" w:tplc="DA7A0072">
      <w:numFmt w:val="bullet"/>
      <w:lvlText w:val="-"/>
      <w:lvlJc w:val="left"/>
      <w:pPr>
        <w:ind w:left="720" w:hanging="360"/>
      </w:pPr>
      <w:rPr>
        <w:rFonts w:ascii="Georgia" w:eastAsiaTheme="minorHAnsi" w:hAnsi="Georgia" w:cs="Times New Roman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324C4"/>
    <w:multiLevelType w:val="hybridMultilevel"/>
    <w:tmpl w:val="6C1254DE"/>
    <w:lvl w:ilvl="0" w:tplc="DA7A0072">
      <w:numFmt w:val="bullet"/>
      <w:lvlText w:val="-"/>
      <w:lvlJc w:val="left"/>
      <w:pPr>
        <w:ind w:left="720" w:hanging="360"/>
      </w:pPr>
      <w:rPr>
        <w:rFonts w:ascii="Georgia" w:eastAsiaTheme="minorHAnsi" w:hAnsi="Georgia" w:cs="Times New Roman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4048C"/>
    <w:multiLevelType w:val="hybridMultilevel"/>
    <w:tmpl w:val="31E0C560"/>
    <w:lvl w:ilvl="0" w:tplc="9F44610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6A6A6" w:themeColor="background1" w:themeShade="A6"/>
      </w:rPr>
    </w:lvl>
    <w:lvl w:ilvl="1" w:tplc="0413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D9407F5"/>
    <w:multiLevelType w:val="hybridMultilevel"/>
    <w:tmpl w:val="0AD02E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33869"/>
    <w:multiLevelType w:val="hybridMultilevel"/>
    <w:tmpl w:val="85F0D830"/>
    <w:lvl w:ilvl="0" w:tplc="041D0001">
      <w:start w:val="1"/>
      <w:numFmt w:val="bullet"/>
      <w:lvlText w:val=""/>
      <w:lvlJc w:val="left"/>
      <w:pPr>
        <w:ind w:left="111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abstractNum w:abstractNumId="26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1500">
    <w:abstractNumId w:val="26"/>
  </w:num>
  <w:num w:numId="2" w16cid:durableId="818960067">
    <w:abstractNumId w:val="23"/>
  </w:num>
  <w:num w:numId="3" w16cid:durableId="2100981287">
    <w:abstractNumId w:val="5"/>
  </w:num>
  <w:num w:numId="4" w16cid:durableId="2133400392">
    <w:abstractNumId w:val="4"/>
  </w:num>
  <w:num w:numId="5" w16cid:durableId="1814324736">
    <w:abstractNumId w:val="17"/>
  </w:num>
  <w:num w:numId="6" w16cid:durableId="296572564">
    <w:abstractNumId w:val="8"/>
  </w:num>
  <w:num w:numId="7" w16cid:durableId="1802075064">
    <w:abstractNumId w:val="2"/>
  </w:num>
  <w:num w:numId="8" w16cid:durableId="181550888">
    <w:abstractNumId w:val="19"/>
  </w:num>
  <w:num w:numId="9" w16cid:durableId="145561084">
    <w:abstractNumId w:val="10"/>
  </w:num>
  <w:num w:numId="10" w16cid:durableId="403649856">
    <w:abstractNumId w:val="14"/>
  </w:num>
  <w:num w:numId="11" w16cid:durableId="258568377">
    <w:abstractNumId w:val="9"/>
  </w:num>
  <w:num w:numId="12" w16cid:durableId="67390449">
    <w:abstractNumId w:val="12"/>
  </w:num>
  <w:num w:numId="13" w16cid:durableId="1499346108">
    <w:abstractNumId w:val="21"/>
  </w:num>
  <w:num w:numId="14" w16cid:durableId="702555633">
    <w:abstractNumId w:val="18"/>
  </w:num>
  <w:num w:numId="15" w16cid:durableId="2081829197">
    <w:abstractNumId w:val="22"/>
  </w:num>
  <w:num w:numId="16" w16cid:durableId="766537412">
    <w:abstractNumId w:val="11"/>
  </w:num>
  <w:num w:numId="17" w16cid:durableId="577399798">
    <w:abstractNumId w:val="6"/>
  </w:num>
  <w:num w:numId="18" w16cid:durableId="394200540">
    <w:abstractNumId w:val="3"/>
  </w:num>
  <w:num w:numId="19" w16cid:durableId="1002271361">
    <w:abstractNumId w:val="7"/>
  </w:num>
  <w:num w:numId="20" w16cid:durableId="1440879066">
    <w:abstractNumId w:val="13"/>
  </w:num>
  <w:num w:numId="21" w16cid:durableId="1370760649">
    <w:abstractNumId w:val="24"/>
  </w:num>
  <w:num w:numId="22" w16cid:durableId="760612743">
    <w:abstractNumId w:val="1"/>
  </w:num>
  <w:num w:numId="23" w16cid:durableId="488256789">
    <w:abstractNumId w:val="20"/>
  </w:num>
  <w:num w:numId="24" w16cid:durableId="969475642">
    <w:abstractNumId w:val="25"/>
  </w:num>
  <w:num w:numId="25" w16cid:durableId="536503160">
    <w:abstractNumId w:val="16"/>
  </w:num>
  <w:num w:numId="26" w16cid:durableId="1012031583">
    <w:abstractNumId w:val="15"/>
  </w:num>
  <w:num w:numId="27" w16cid:durableId="81410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A6"/>
    <w:rsid w:val="00033C85"/>
    <w:rsid w:val="0008323F"/>
    <w:rsid w:val="000E1D44"/>
    <w:rsid w:val="000F4ECD"/>
    <w:rsid w:val="00144499"/>
    <w:rsid w:val="0016696C"/>
    <w:rsid w:val="00196BF5"/>
    <w:rsid w:val="001A4DBF"/>
    <w:rsid w:val="001B744B"/>
    <w:rsid w:val="001F2056"/>
    <w:rsid w:val="0020696E"/>
    <w:rsid w:val="002356A2"/>
    <w:rsid w:val="002A1107"/>
    <w:rsid w:val="002A4B5B"/>
    <w:rsid w:val="002D12DA"/>
    <w:rsid w:val="002E45D5"/>
    <w:rsid w:val="003019B2"/>
    <w:rsid w:val="00331D17"/>
    <w:rsid w:val="0034688D"/>
    <w:rsid w:val="003A7CEE"/>
    <w:rsid w:val="003B061F"/>
    <w:rsid w:val="003C1098"/>
    <w:rsid w:val="0040233B"/>
    <w:rsid w:val="00404CC7"/>
    <w:rsid w:val="00457A0B"/>
    <w:rsid w:val="00473ACB"/>
    <w:rsid w:val="00481994"/>
    <w:rsid w:val="00497E79"/>
    <w:rsid w:val="004B31AB"/>
    <w:rsid w:val="004E0320"/>
    <w:rsid w:val="00506801"/>
    <w:rsid w:val="00511A6E"/>
    <w:rsid w:val="00512FE6"/>
    <w:rsid w:val="0057534A"/>
    <w:rsid w:val="005C680F"/>
    <w:rsid w:val="005D477D"/>
    <w:rsid w:val="005D5656"/>
    <w:rsid w:val="005D6736"/>
    <w:rsid w:val="00600870"/>
    <w:rsid w:val="00602603"/>
    <w:rsid w:val="00605A5B"/>
    <w:rsid w:val="00610CEB"/>
    <w:rsid w:val="00643DA6"/>
    <w:rsid w:val="006620F6"/>
    <w:rsid w:val="00680522"/>
    <w:rsid w:val="00686AB7"/>
    <w:rsid w:val="00692B82"/>
    <w:rsid w:val="006B3590"/>
    <w:rsid w:val="006C51A0"/>
    <w:rsid w:val="006C60E6"/>
    <w:rsid w:val="006D17BD"/>
    <w:rsid w:val="006E70D3"/>
    <w:rsid w:val="00700D60"/>
    <w:rsid w:val="007302D3"/>
    <w:rsid w:val="00744C18"/>
    <w:rsid w:val="00796AC2"/>
    <w:rsid w:val="007B0F94"/>
    <w:rsid w:val="007B3957"/>
    <w:rsid w:val="007C654C"/>
    <w:rsid w:val="007D095C"/>
    <w:rsid w:val="007F073A"/>
    <w:rsid w:val="00801D4C"/>
    <w:rsid w:val="0080601B"/>
    <w:rsid w:val="008568F8"/>
    <w:rsid w:val="00856FF4"/>
    <w:rsid w:val="00861D39"/>
    <w:rsid w:val="00870510"/>
    <w:rsid w:val="00882636"/>
    <w:rsid w:val="008A6C9F"/>
    <w:rsid w:val="008C00E7"/>
    <w:rsid w:val="008E4A0E"/>
    <w:rsid w:val="008F6A6B"/>
    <w:rsid w:val="009047F6"/>
    <w:rsid w:val="00963065"/>
    <w:rsid w:val="009C0376"/>
    <w:rsid w:val="009D4737"/>
    <w:rsid w:val="009E5E96"/>
    <w:rsid w:val="00A038EB"/>
    <w:rsid w:val="00A2208D"/>
    <w:rsid w:val="00A7578F"/>
    <w:rsid w:val="00A77921"/>
    <w:rsid w:val="00A83FD8"/>
    <w:rsid w:val="00A94936"/>
    <w:rsid w:val="00AE7002"/>
    <w:rsid w:val="00B417F3"/>
    <w:rsid w:val="00B455F2"/>
    <w:rsid w:val="00B575FB"/>
    <w:rsid w:val="00B62160"/>
    <w:rsid w:val="00B93FA5"/>
    <w:rsid w:val="00BC6362"/>
    <w:rsid w:val="00C1095A"/>
    <w:rsid w:val="00C21ABD"/>
    <w:rsid w:val="00C55D85"/>
    <w:rsid w:val="00C8550F"/>
    <w:rsid w:val="00CA2273"/>
    <w:rsid w:val="00CA6104"/>
    <w:rsid w:val="00CC1891"/>
    <w:rsid w:val="00CD50FD"/>
    <w:rsid w:val="00CD7F27"/>
    <w:rsid w:val="00D05DEF"/>
    <w:rsid w:val="00D05ED5"/>
    <w:rsid w:val="00D25ECA"/>
    <w:rsid w:val="00D365FA"/>
    <w:rsid w:val="00D47124"/>
    <w:rsid w:val="00D866B0"/>
    <w:rsid w:val="00DA5D48"/>
    <w:rsid w:val="00DC666E"/>
    <w:rsid w:val="00DD5D7B"/>
    <w:rsid w:val="00DE7CC5"/>
    <w:rsid w:val="00E10F01"/>
    <w:rsid w:val="00E129AC"/>
    <w:rsid w:val="00E44B8D"/>
    <w:rsid w:val="00E658F2"/>
    <w:rsid w:val="00E74ADB"/>
    <w:rsid w:val="00EB64D1"/>
    <w:rsid w:val="00EE2BDB"/>
    <w:rsid w:val="00EE380D"/>
    <w:rsid w:val="00F012B4"/>
    <w:rsid w:val="00F11CE7"/>
    <w:rsid w:val="00F22B90"/>
    <w:rsid w:val="00F316AD"/>
    <w:rsid w:val="00F4501B"/>
    <w:rsid w:val="00F532B2"/>
    <w:rsid w:val="00F7416C"/>
    <w:rsid w:val="00FC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A61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3DA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D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12FE6"/>
    <w:rPr>
      <w:sz w:val="22"/>
      <w:szCs w:val="22"/>
      <w:lang w:val="en-US"/>
    </w:rPr>
  </w:style>
  <w:style w:type="table" w:customStyle="1" w:styleId="Tabellrutnt1">
    <w:name w:val="Tabellrutnät1"/>
    <w:basedOn w:val="TableNormal"/>
    <w:next w:val="TableGrid"/>
    <w:uiPriority w:val="39"/>
    <w:rsid w:val="00512FE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61D39"/>
    <w:pPr>
      <w:spacing w:after="160"/>
    </w:pPr>
    <w:rPr>
      <w:color w:val="auto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D39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asper-de-jong.github.io/portfol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G16\AppData\Roaming\Microsoft\Templates\CV%20f&#246;r%20jurist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43D95F-0D0E-4781-8C40-BEBCC41BCA6C}">
  <ds:schemaRefs>
    <ds:schemaRef ds:uri="http://schemas.microsoft.com/office/2006/metadata/properties"/>
    <ds:schemaRef ds:uri="http://purl.org/dc/dcmitype/"/>
    <ds:schemaRef ds:uri="http://purl.org/dc/terms/"/>
    <ds:schemaRef ds:uri="16c05727-aa75-4e4a-9b5f-8a80a1165891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1af3243-3dd4-4a8d-8c0d-dd76da1f02a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0F7B60F-B382-4BB4-993C-D0AE857DCA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0A0879-7CA9-48D2-B8C3-E60D94D1E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4C64AF-1418-4ECB-989D-455ABC663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för jurist</Template>
  <TotalTime>0</TotalTime>
  <Pages>2</Pages>
  <Words>494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2024-12-10T19:15:00Z</dcterms:created>
  <dcterms:modified xsi:type="dcterms:W3CDTF">2024-12-10T19:38:00Z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